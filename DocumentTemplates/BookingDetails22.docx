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402E6" w:rsidR="0019053D" w:rsidP="0019053D" w:rsidRDefault="0019053D">
      <w:pPr>
        <w:pStyle w:val="Titolo"/>
        <w:spacing w:before="240"/>
        <w:jc w:val="center"/>
        <w:rPr>
          <w:color w:val="4472C4" w:themeColor="accent1"/>
          <w:sz w:val="72"/>
          <w:szCs w:val="72"/>
        </w:rPr>
      </w:pPr>
      <w:r w:rsidRPr="004402E6">
        <w:rPr>
          <w:color w:val="4472C4" w:themeColor="accent1"/>
          <w:sz w:val="72"/>
          <w:szCs w:val="72"/>
        </w:rPr>
        <w:t>Scheda cliente</w:t>
      </w:r>
    </w:p>
    <w:tbl>
      <w:tblPr>
        <w:tblStyle w:val="Grigliatabel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4673"/>
        <w:gridCol w:w="4955"/>
      </w:tblGrid>
      <w:tr w:rsidRPr="009D5D29" w:rsidR="004C655D" w:rsidTr="00906F47">
        <w:tc>
          <w:tcPr>
            <w:tcW w:w="4673" w:type="dxa"/>
          </w:tcPr>
          <w:p w:rsidRPr="009D5D29" w:rsidR="004C655D" w:rsidP="00906F47" w:rsidRDefault="004C655D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Nominativo cliente</w:t>
            </w:r>
          </w:p>
        </w:tc>
        <w:tc>
          <w:tcPr>
            <w:tcW w:w="4955" w:type="dxa"/>
          </w:tcPr>
          <w:p w:rsidRPr="002526E9" w:rsidR="004C655D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"Nome"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Emma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 w:rsidRPr="002526E9">
              <w:rPr>
                <w:b/>
                <w:bCs/>
                <w:sz w:val="32"/>
                <w:szCs w:val="32"/>
              </w:rPr>
              <w:t xml:space="preserve"> </w:t>
            </w:r>
            <w:r w:rsidR="00723821">
              <w:rPr>
                <w:b/>
                <w:bCs/>
                <w:sz w:val="32"/>
                <w:szCs w:val="32"/>
              </w:rPr>
              <w:fldChar w:fldCharType="begin"/>
            </w:r>
            <w:r w:rsidR="00723821">
              <w:rPr>
                <w:b/>
                <w:bCs/>
                <w:sz w:val="32"/>
                <w:szCs w:val="32"/>
              </w:rPr>
              <w:instrText xml:space="preserve"> MERGEFIELD Cognome </w:instrText>
            </w:r>
            <w:r w:rsidR="00723821"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Rrone</w:t>
            </w:r>
            <w:r w:rsidR="00723821"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19053D" w:rsidTr="00DD1063">
        <w:tc>
          <w:tcPr>
            <w:tcW w:w="4673" w:type="dxa"/>
          </w:tcPr>
          <w:p w:rsidRPr="009D5D29" w:rsidR="0019053D" w:rsidP="00AA4F42" w:rsidRDefault="0019053D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Data prenotazione</w:t>
            </w:r>
          </w:p>
        </w:tc>
        <w:tc>
          <w:tcPr>
            <w:tcW w:w="4955" w:type="dxa"/>
          </w:tcPr>
          <w:p w:rsidRPr="002526E9" w:rsidR="0019053D" w:rsidP="000E38D1" w:rsidRDefault="00C93DFC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DataPrenotaz </w:instrText>
            </w:r>
            <w:r w:rsidR="003C7E01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04/01/2025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B35C8F" w:rsidTr="00DD1063">
        <w:tc>
          <w:tcPr>
            <w:tcW w:w="4673" w:type="dxa"/>
          </w:tcPr>
          <w:p w:rsidRPr="009D5D29" w:rsidR="00B35C8F" w:rsidP="00AA4F42" w:rsidRDefault="00DC18AA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Canale (Booking, …)</w:t>
            </w:r>
          </w:p>
        </w:tc>
        <w:tc>
          <w:tcPr>
            <w:tcW w:w="4955" w:type="dxa"/>
          </w:tcPr>
          <w:p w:rsidRPr="002526E9" w:rsidR="00B35C8F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Canale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Airbnb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DD1063" w:rsidTr="00DD1063">
        <w:tc>
          <w:tcPr>
            <w:tcW w:w="4673" w:type="dxa"/>
          </w:tcPr>
          <w:p w:rsidRPr="009D5D29" w:rsidR="00DD1063" w:rsidP="00AA4F42" w:rsidRDefault="00DD1063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Telefono</w:t>
            </w:r>
          </w:p>
        </w:tc>
        <w:tc>
          <w:tcPr>
            <w:tcW w:w="4955" w:type="dxa"/>
          </w:tcPr>
          <w:p w:rsidRPr="002526E9" w:rsidR="00DD1063" w:rsidP="00454EED" w:rsidRDefault="00454EED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 PhonePrefix  \* MERGEFORMAT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>
              <w:rPr>
                <w:b/>
                <w:bCs/>
                <w:noProof/>
                <w:sz w:val="32"/>
                <w:szCs w:val="32"/>
              </w:rPr>
              <w:t/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r>
              <w:rPr>
                <w:b/>
                <w:bCs/>
                <w:sz w:val="32"/>
                <w:szCs w:val="32"/>
              </w:rPr>
              <w:t xml:space="preserve"> -</w:t>
            </w:r>
            <w:r w:rsidR="000E38D1">
              <w:rPr>
                <w:b/>
                <w:bCs/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 PhoneNumber  \* MERGEFORMAT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>
              <w:rPr>
                <w:b/>
                <w:bCs/>
                <w:noProof/>
                <w:sz w:val="32"/>
                <w:szCs w:val="32"/>
              </w:rPr>
              <w:t/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  <w:bookmarkStart w:name="_GoBack" w:id="0"/>
            <w:bookmarkEnd w:id="0"/>
          </w:p>
        </w:tc>
      </w:tr>
      <w:tr w:rsidRPr="009D5D29" w:rsidR="0019053D" w:rsidTr="00DD1063">
        <w:tc>
          <w:tcPr>
            <w:tcW w:w="4673" w:type="dxa"/>
          </w:tcPr>
          <w:p w:rsidRPr="009D5D29" w:rsidR="0019053D" w:rsidP="00AA4F42" w:rsidRDefault="00BF0A08">
            <w:pPr>
              <w:spacing w:before="60" w:after="60"/>
              <w:rPr>
                <w:sz w:val="32"/>
                <w:szCs w:val="32"/>
              </w:rPr>
            </w:pPr>
            <w:r w:rsidRPr="009D5D29">
              <w:rPr>
                <w:sz w:val="32"/>
                <w:szCs w:val="32"/>
              </w:rPr>
              <w:t>C</w:t>
            </w:r>
            <w:r w:rsidRPr="009D5D29" w:rsidR="0019053D">
              <w:rPr>
                <w:sz w:val="32"/>
                <w:szCs w:val="32"/>
              </w:rPr>
              <w:t>amer</w:t>
            </w:r>
            <w:r w:rsidRPr="009D5D29">
              <w:rPr>
                <w:sz w:val="32"/>
                <w:szCs w:val="32"/>
              </w:rPr>
              <w:t>e</w:t>
            </w:r>
            <w:r w:rsidRPr="009D5D29" w:rsidR="0019053D">
              <w:rPr>
                <w:sz w:val="32"/>
                <w:szCs w:val="32"/>
              </w:rPr>
              <w:t xml:space="preserve"> </w:t>
            </w:r>
            <w:r w:rsidRPr="009D5D29">
              <w:rPr>
                <w:sz w:val="32"/>
                <w:szCs w:val="32"/>
              </w:rPr>
              <w:t>assegnate (1c, 2v, 3l)</w:t>
            </w:r>
          </w:p>
        </w:tc>
        <w:tc>
          <w:tcPr>
            <w:tcW w:w="4955" w:type="dxa"/>
          </w:tcPr>
          <w:p w:rsidRPr="002526E9" w:rsidR="0019053D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Camera 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E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332CCD" w:rsidTr="00DD1063">
        <w:tc>
          <w:tcPr>
            <w:tcW w:w="4673" w:type="dxa"/>
          </w:tcPr>
          <w:p w:rsidRPr="009D5D29" w:rsidR="00332CCD" w:rsidP="00AA4F42" w:rsidRDefault="00332CCD">
            <w:pPr>
              <w:spacing w:before="60" w:after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check-in</w:t>
            </w:r>
          </w:p>
        </w:tc>
        <w:tc>
          <w:tcPr>
            <w:tcW w:w="4955" w:type="dxa"/>
          </w:tcPr>
          <w:p w:rsidRPr="002526E9" w:rsidR="00332CCD" w:rsidP="000E38D1" w:rsidRDefault="00AD4746">
            <w:pPr>
              <w:spacing w:before="60" w:after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DataInizioLoc </w:instrText>
            </w:r>
            <w:r w:rsidR="009E64FA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04/01/2025 15:00:00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  <w:tr w:rsidRPr="009D5D29" w:rsidR="00332CCD" w:rsidTr="00DD1063">
        <w:tc>
          <w:tcPr>
            <w:tcW w:w="4673" w:type="dxa"/>
          </w:tcPr>
          <w:p w:rsidR="00332CCD" w:rsidP="00C93DFC" w:rsidRDefault="00332CCD">
            <w:pPr>
              <w:spacing w:before="6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check-out</w:t>
            </w:r>
          </w:p>
        </w:tc>
        <w:tc>
          <w:tcPr>
            <w:tcW w:w="4955" w:type="dxa"/>
          </w:tcPr>
          <w:p w:rsidRPr="002526E9" w:rsidR="00332CCD" w:rsidP="000E38D1" w:rsidRDefault="00AD4746">
            <w:pPr>
              <w:spacing w:before="6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fldChar w:fldCharType="begin"/>
            </w:r>
            <w:r>
              <w:rPr>
                <w:b/>
                <w:bCs/>
                <w:sz w:val="32"/>
                <w:szCs w:val="32"/>
              </w:rPr>
              <w:instrText xml:space="preserve"> MERGEFIELD DataFineLoc </w:instrText>
            </w:r>
            <w:r w:rsidR="009E64FA">
              <w:rPr>
                <w:sz w:val="20"/>
                <w:szCs w:val="20"/>
              </w:rPr>
              <w:instrText>DATE \@ "dd/MM/yyyy"</w:instrText>
            </w:r>
            <w:r>
              <w:rPr>
                <w:b/>
                <w:bCs/>
                <w:sz w:val="32"/>
                <w:szCs w:val="32"/>
              </w:rPr>
              <w:fldChar w:fldCharType="separate"/>
            </w:r>
            <w:r w:rsidR="000E38D1">
              <w:rPr>
                <w:b/>
                <w:bCs/>
                <w:noProof/>
                <w:sz w:val="32"/>
                <w:szCs w:val="32"/>
              </w:rPr>
              <w:t>04/03/2025 12:00:00</w:t>
            </w:r>
            <w:r>
              <w:rPr>
                <w:b/>
                <w:bCs/>
                <w:sz w:val="32"/>
                <w:szCs w:val="32"/>
              </w:rPr>
              <w:fldChar w:fldCharType="end"/>
            </w:r>
          </w:p>
        </w:tc>
      </w:tr>
    </w:tbl>
    <w:p w:rsidRPr="004402E6" w:rsidR="0019053D" w:rsidP="00C93DFC" w:rsidRDefault="00C93DFC">
      <w:pPr>
        <w:pStyle w:val="Titolo2"/>
        <w:spacing w:before="0"/>
        <w:rPr>
          <w:b/>
          <w:bCs/>
          <w:sz w:val="40"/>
          <w:szCs w:val="40"/>
        </w:rPr>
      </w:pP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editId="7343354D" wp14:anchorId="4E77EF41">
                <wp:simplePos x="0" y="0"/>
                <wp:positionH relativeFrom="margin">
                  <wp:posOffset>-1905</wp:posOffset>
                </wp:positionH>
                <wp:positionV relativeFrom="paragraph">
                  <wp:posOffset>2655570</wp:posOffset>
                </wp:positionV>
                <wp:extent cx="2838450" cy="908685"/>
                <wp:effectExtent l="0" t="0" r="19050" b="24765"/>
                <wp:wrapSquare wrapText="bothSides"/>
                <wp:docPr id="13632642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908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DFC" w:rsidP="00C05A06" w:rsidRDefault="00C93DFC">
                            <w:pPr>
                              <w:pStyle w:val="Titolo2"/>
                            </w:pPr>
                            <w:r>
                              <w:t>Check list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72"/>
                              <w:gridCol w:w="1186"/>
                            </w:tblGrid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P="00C05A06" w:rsidRDefault="00C93DFC">
                                  <w:proofErr w:type="spellStart"/>
                                  <w:r>
                                    <w:t>Pre-checkin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P="00C05A06" w:rsidRDefault="00C93DFC"/>
                              </w:tc>
                            </w:tr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P="00C05A06" w:rsidRDefault="00C93DFC">
                                  <w:r>
                                    <w:t>Checkout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P="00C05A06" w:rsidRDefault="00C93DFC"/>
                              </w:tc>
                            </w:tr>
                            <w:tr w:rsidR="00C93DFC" w:rsidTr="00C93DFC">
                              <w:tc>
                                <w:tcPr>
                                  <w:tcW w:w="2972" w:type="dxa"/>
                                </w:tcPr>
                                <w:p w:rsidR="00C93DFC" w:rsidP="00C93DFC" w:rsidRDefault="00C93DFC">
                                  <w:r>
                                    <w:t>Invio mail contratto locazione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93DFC" w:rsidP="00C93DFC" w:rsidRDefault="00C93DFC"/>
                              </w:tc>
                            </w:tr>
                          </w:tbl>
                          <w:p w:rsidRPr="00C05A06" w:rsidR="00C93DFC" w:rsidP="00C93DFC" w:rsidRDefault="00C93DF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E77EF41">
                <v:stroke joinstyle="miter"/>
                <v:path gradientshapeok="t" o:connecttype="rect"/>
              </v:shapetype>
              <v:shape id="Casella di testo 2" style="position:absolute;margin-left:-.15pt;margin-top:209.1pt;width:223.5pt;height:7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">
                <v:textbox>
                  <w:txbxContent>
                    <w:p w:rsidR="00C93DFC" w:rsidP="00C05A06" w:rsidRDefault="00C93DFC">
                      <w:pPr>
                        <w:pStyle w:val="Titolo2"/>
                      </w:pPr>
                      <w:r>
                        <w:t>Check list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72"/>
                        <w:gridCol w:w="1186"/>
                      </w:tblGrid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P="00C05A06" w:rsidRDefault="00C93DFC">
                            <w:proofErr w:type="spellStart"/>
                            <w:r>
                              <w:t>Pre-checkin</w:t>
                            </w:r>
                            <w:proofErr w:type="spellEnd"/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P="00C05A06" w:rsidRDefault="00C93DFC"/>
                        </w:tc>
                      </w:tr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P="00C05A06" w:rsidRDefault="00C93DFC">
                            <w:r>
                              <w:t>Checkout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P="00C05A06" w:rsidRDefault="00C93DFC"/>
                        </w:tc>
                      </w:tr>
                      <w:tr w:rsidR="00C93DFC" w:rsidTr="00C93DFC">
                        <w:tc>
                          <w:tcPr>
                            <w:tcW w:w="2972" w:type="dxa"/>
                          </w:tcPr>
                          <w:p w:rsidR="00C93DFC" w:rsidP="00C93DFC" w:rsidRDefault="00C93DFC">
                            <w:r>
                              <w:t>Invio mail contratto locazione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93DFC" w:rsidP="00C93DFC" w:rsidRDefault="00C93DFC"/>
                        </w:tc>
                      </w:tr>
                    </w:tbl>
                    <w:p w:rsidRPr="00C05A06" w:rsidR="00C93DFC" w:rsidP="00C93DFC" w:rsidRDefault="00C93DF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02E6" w:rsidR="0019053D">
        <w:rPr>
          <w:b/>
          <w:bCs/>
          <w:sz w:val="40"/>
          <w:szCs w:val="40"/>
        </w:rPr>
        <w:t>Import</w:t>
      </w:r>
      <w:r w:rsidR="00332CCD">
        <w:rPr>
          <w:b/>
          <w:bCs/>
          <w:sz w:val="40"/>
          <w:szCs w:val="40"/>
        </w:rPr>
        <w:t>i</w:t>
      </w:r>
      <w:r w:rsidRPr="004402E6" w:rsidR="0019053D">
        <w:rPr>
          <w:b/>
          <w:bCs/>
          <w:sz w:val="40"/>
          <w:szCs w:val="40"/>
        </w:rPr>
        <w:t xml:space="preserve"> da </w:t>
      </w:r>
      <w:r w:rsidR="00B566D0">
        <w:rPr>
          <w:b/>
          <w:bCs/>
          <w:sz w:val="40"/>
          <w:szCs w:val="40"/>
        </w:rPr>
        <w:t>incassare</w:t>
      </w:r>
      <w:r w:rsidRPr="004402E6" w:rsidR="0019053D">
        <w:rPr>
          <w:b/>
          <w:bCs/>
          <w:sz w:val="40"/>
          <w:szCs w:val="40"/>
        </w:rPr>
        <w:t xml:space="preserve"> al check-in</w:t>
      </w:r>
    </w:p>
    <w:tbl>
      <w:tblPr>
        <w:tblStyle w:val="Grigliatabella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446"/>
        <w:gridCol w:w="5144"/>
        <w:gridCol w:w="399"/>
        <w:gridCol w:w="3645"/>
      </w:tblGrid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A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sz w:val="36"/>
                <w:szCs w:val="36"/>
              </w:rPr>
              <w:t>Importo soggiorno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0E38D1" w:rsidRDefault="0099187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MERGEFIELD ImpSoggiorno </w:instrText>
            </w:r>
            <w:r>
              <w:rPr>
                <w:sz w:val="36"/>
                <w:szCs w:val="36"/>
              </w:rPr>
              <w:fldChar w:fldCharType="separate"/>
            </w:r>
            <w:r w:rsidR="000E38D1">
              <w:rPr>
                <w:noProof/>
                <w:sz w:val="36"/>
                <w:szCs w:val="36"/>
              </w:rPr>
              <w:t>600.00</w:t>
            </w:r>
            <w:r>
              <w:rPr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52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B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Biancheria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C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Pulizie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0E38D1" w:rsidRDefault="003D451F">
            <w:pPr>
              <w:rPr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fldChar w:fldCharType="begin"/>
            </w:r>
            <w:r>
              <w:rPr>
                <w:color w:val="4472C4" w:themeColor="accent1"/>
                <w:sz w:val="36"/>
                <w:szCs w:val="36"/>
              </w:rPr>
              <w:instrText xml:space="preserve"> MERGEFIELD ImpPulizie </w:instrText>
            </w:r>
            <w:r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10.00</w:t>
            </w:r>
            <w:r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D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3002B5">
              <w:rPr>
                <w:sz w:val="36"/>
                <w:szCs w:val="36"/>
              </w:rPr>
              <w:t>Imp</w:t>
            </w:r>
            <w:r>
              <w:rPr>
                <w:sz w:val="36"/>
                <w:szCs w:val="36"/>
              </w:rPr>
              <w:t>osta</w:t>
            </w:r>
            <w:r w:rsidRPr="003002B5">
              <w:rPr>
                <w:sz w:val="36"/>
                <w:szCs w:val="36"/>
              </w:rPr>
              <w:t xml:space="preserve"> </w:t>
            </w:r>
            <w:r>
              <w:rPr>
                <w:sz w:val="36"/>
                <w:szCs w:val="36"/>
              </w:rPr>
              <w:t>di s</w:t>
            </w:r>
            <w:r w:rsidRPr="003002B5">
              <w:rPr>
                <w:sz w:val="36"/>
                <w:szCs w:val="36"/>
              </w:rPr>
              <w:t>oggiorno</w:t>
            </w:r>
            <w:r w:rsidRPr="0071135D">
              <w:rPr>
                <w:sz w:val="32"/>
                <w:szCs w:val="32"/>
              </w:rPr>
              <w:t xml:space="preserve"> </w:t>
            </w:r>
            <w:r w:rsidRPr="00096FE9">
              <w:rPr>
                <w:sz w:val="24"/>
                <w:szCs w:val="24"/>
              </w:rPr>
              <w:t>(da anni</w:t>
            </w:r>
            <w:r>
              <w:rPr>
                <w:sz w:val="24"/>
                <w:szCs w:val="24"/>
              </w:rPr>
              <w:t xml:space="preserve"> 12</w:t>
            </w:r>
            <w:r w:rsidRPr="00096FE9">
              <w:rPr>
                <w:sz w:val="24"/>
                <w:szCs w:val="24"/>
              </w:rPr>
              <w:t>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="003D451F" w:rsidP="00B566D0" w:rsidRDefault="003D451F">
            <w:pPr>
              <w:rPr>
                <w:noProof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991877" w:rsidR="00991877" w:rsidP="000E38D1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noProof/>
                <w:color w:val="4472C4" w:themeColor="accent1"/>
                <w:sz w:val="36"/>
                <w:szCs w:val="36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editId="5BBB06C3" wp14:anchorId="123B44D7">
                      <wp:simplePos x="0" y="0"/>
                      <wp:positionH relativeFrom="column">
                        <wp:posOffset>1886585</wp:posOffset>
                      </wp:positionH>
                      <wp:positionV relativeFrom="paragraph">
                        <wp:posOffset>75565</wp:posOffset>
                      </wp:positionV>
                      <wp:extent cx="540084" cy="189498"/>
                      <wp:effectExtent l="19050" t="19050" r="12700" b="39370"/>
                      <wp:wrapNone/>
                      <wp:docPr id="1659698718" name="Freccia a destra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40084" cy="189498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 w14:anchorId="115F3E08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textboxrect="0,@1,@6,@2" o:connecttype="custom" o:connectlocs="@0,0;0,10800;@0,21600;21600,10800" o:connectangles="270,180,90,0"/>
                      <v:handles>
                        <v:h position="#0,#1" xrange="0,21600" yrange="0,10800"/>
                      </v:handles>
                    </v:shapetype>
                    <v:shape id="Freccia a destra 1" style="position:absolute;margin-left:148.55pt;margin-top:5.95pt;width:42.55pt;height:14.9pt;rotation:18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#4472c4 [3204]" strokecolor="#09101d [484]" strokeweight="1pt" type="#_x0000_t13" adj="17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"/>
                  </w:pict>
                </mc:Fallback>
              </mc:AlternateConten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begin"/>
            </w:r>
            <w:r w:rsidR="00991877">
              <w:rPr>
                <w:color w:val="4472C4" w:themeColor="accent1"/>
                <w:sz w:val="36"/>
                <w:szCs w:val="36"/>
              </w:rPr>
              <w:instrText xml:space="preserve"> MERGEFIELD ImpTaxSoggiorno </w:instrTex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2.00</w:t>
            </w:r>
            <w:r w:rsidR="00991877"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color w:val="4472C4" w:themeColor="accent1"/>
                <w:sz w:val="36"/>
                <w:szCs w:val="36"/>
              </w:rPr>
              <w:t>E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 w:rsidRPr="003002B5">
              <w:rPr>
                <w:b/>
                <w:bCs/>
                <w:sz w:val="36"/>
                <w:szCs w:val="36"/>
              </w:rPr>
              <w:t>Totale</w:t>
            </w:r>
            <w:r>
              <w:rPr>
                <w:b/>
                <w:bCs/>
                <w:sz w:val="36"/>
                <w:szCs w:val="36"/>
              </w:rPr>
              <w:t xml:space="preserve"> soggiorno </w:t>
            </w:r>
            <w:r w:rsidRPr="004F598B">
              <w:rPr>
                <w:sz w:val="24"/>
                <w:szCs w:val="24"/>
              </w:rPr>
              <w:t>(A+B+C+D)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</w:p>
        </w:tc>
      </w:tr>
      <w:tr w:rsidRPr="003002B5" w:rsidR="003D451F" w:rsidTr="003D451F">
        <w:trPr>
          <w:trHeight w:val="452"/>
        </w:trPr>
        <w:tc>
          <w:tcPr>
            <w:tcW w:w="446" w:type="dxa"/>
            <w:shd w:val="clear" w:color="auto" w:fill="FFE599" w:themeFill="accent4" w:themeFillTint="66"/>
          </w:tcPr>
          <w:p w:rsidRPr="00BD2628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F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BD2628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 w:rsidRPr="00FA72F2">
              <w:rPr>
                <w:sz w:val="36"/>
                <w:szCs w:val="36"/>
              </w:rPr>
              <w:t>Commissione</w:t>
            </w:r>
            <w:r>
              <w:rPr>
                <w:sz w:val="36"/>
                <w:szCs w:val="36"/>
              </w:rPr>
              <w:t xml:space="preserve"> </w:t>
            </w:r>
            <w:r w:rsidRPr="00643688">
              <w:rPr>
                <w:sz w:val="28"/>
                <w:szCs w:val="28"/>
              </w:rPr>
              <w:t xml:space="preserve">IVA </w:t>
            </w:r>
            <w:proofErr w:type="spellStart"/>
            <w:r w:rsidRPr="00643688">
              <w:rPr>
                <w:sz w:val="28"/>
                <w:szCs w:val="28"/>
              </w:rPr>
              <w:t>incl</w:t>
            </w:r>
            <w:proofErr w:type="spellEnd"/>
            <w:r w:rsidRPr="00643688">
              <w:rPr>
                <w:sz w:val="28"/>
                <w:szCs w:val="28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Pr="004F598B">
              <w:rPr>
                <w:sz w:val="24"/>
                <w:szCs w:val="24"/>
              </w:rPr>
              <w:t>su (A) o (A+C)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BD2628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BD2628" w:rsidR="003D451F" w:rsidP="000E38D1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fldChar w:fldCharType="begin"/>
            </w:r>
            <w:r>
              <w:rPr>
                <w:color w:val="4472C4" w:themeColor="accent1"/>
                <w:sz w:val="36"/>
                <w:szCs w:val="36"/>
              </w:rPr>
              <w:instrText xml:space="preserve"> MERGEFIELD ImpCommissioneLordo </w:instrText>
            </w:r>
            <w:r>
              <w:rPr>
                <w:color w:val="4472C4" w:themeColor="accent1"/>
                <w:sz w:val="36"/>
                <w:szCs w:val="36"/>
              </w:rPr>
              <w:fldChar w:fldCharType="separate"/>
            </w:r>
            <w:r w:rsidR="000E38D1">
              <w:rPr>
                <w:noProof/>
                <w:color w:val="4472C4" w:themeColor="accent1"/>
                <w:sz w:val="36"/>
                <w:szCs w:val="36"/>
              </w:rPr>
              <w:t>24.0000</w:t>
            </w:r>
            <w:r>
              <w:rPr>
                <w:color w:val="4472C4" w:themeColor="accent1"/>
                <w:sz w:val="36"/>
                <w:szCs w:val="36"/>
              </w:rPr>
              <w:fldChar w:fldCharType="end"/>
            </w:r>
          </w:p>
        </w:tc>
      </w:tr>
      <w:tr w:rsidRPr="003002B5" w:rsidR="003D451F" w:rsidTr="003D451F">
        <w:trPr>
          <w:trHeight w:val="437"/>
        </w:trPr>
        <w:tc>
          <w:tcPr>
            <w:tcW w:w="446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color w:val="4472C4" w:themeColor="accent1"/>
                <w:sz w:val="36"/>
                <w:szCs w:val="36"/>
              </w:rPr>
              <w:t>G</w:t>
            </w:r>
          </w:p>
        </w:tc>
        <w:tc>
          <w:tcPr>
            <w:tcW w:w="5224" w:type="dxa"/>
            <w:shd w:val="clear" w:color="auto" w:fill="FFE599" w:themeFill="accent4" w:themeFillTint="66"/>
          </w:tcPr>
          <w:p w:rsidRPr="00B566D0" w:rsidR="003D451F" w:rsidP="00B566D0" w:rsidRDefault="003D451F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Incasso netto </w:t>
            </w:r>
            <w:r w:rsidRPr="004F598B">
              <w:rPr>
                <w:sz w:val="24"/>
                <w:szCs w:val="24"/>
              </w:rPr>
              <w:t>(E-F)</w:t>
            </w:r>
          </w:p>
        </w:tc>
        <w:tc>
          <w:tcPr>
            <w:tcW w:w="284" w:type="dxa"/>
            <w:shd w:val="clear" w:color="auto" w:fill="FFE599" w:themeFill="accent4" w:themeFillTint="66"/>
          </w:tcPr>
          <w:p w:rsidRPr="003002B5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€</w:t>
            </w:r>
          </w:p>
        </w:tc>
        <w:tc>
          <w:tcPr>
            <w:tcW w:w="3680" w:type="dxa"/>
            <w:shd w:val="clear" w:color="auto" w:fill="FFE599" w:themeFill="accent4" w:themeFillTint="66"/>
          </w:tcPr>
          <w:p w:rsidRPr="0037395E" w:rsidR="003D451F" w:rsidP="00B566D0" w:rsidRDefault="003D451F">
            <w:pPr>
              <w:rPr>
                <w:b/>
                <w:bCs/>
                <w:color w:val="4472C4" w:themeColor="accent1"/>
                <w:sz w:val="36"/>
                <w:szCs w:val="36"/>
              </w:rPr>
            </w:pPr>
          </w:p>
        </w:tc>
      </w:tr>
    </w:tbl>
    <w:p w:rsidRPr="004402E6" w:rsidR="0019053D" w:rsidP="00C93DFC" w:rsidRDefault="00C93DFC">
      <w:pPr>
        <w:pStyle w:val="Titolo2"/>
        <w:spacing w:before="0"/>
        <w:rPr>
          <w:b/>
          <w:bCs/>
          <w:sz w:val="40"/>
          <w:szCs w:val="40"/>
        </w:rPr>
      </w:pP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editId="387E07F4" wp14:anchorId="7B0E8C17">
                <wp:simplePos x="0" y="0"/>
                <wp:positionH relativeFrom="margin">
                  <wp:posOffset>3263265</wp:posOffset>
                </wp:positionH>
                <wp:positionV relativeFrom="paragraph">
                  <wp:posOffset>1457960</wp:posOffset>
                </wp:positionV>
                <wp:extent cx="2838450" cy="1565910"/>
                <wp:effectExtent l="0" t="0" r="19050" b="1524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56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A06" w:rsidP="00C05A06" w:rsidRDefault="002526E9">
                            <w:pPr>
                              <w:pStyle w:val="Titolo2"/>
                            </w:pPr>
                            <w:r>
                              <w:t>Adempimenti obbligatori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0"/>
                              <w:gridCol w:w="1868"/>
                            </w:tblGrid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proofErr w:type="spellStart"/>
                                  <w:r>
                                    <w:t>AlloggiatiWeb</w:t>
                                  </w:r>
                                  <w:proofErr w:type="spellEnd"/>
                                  <w:r w:rsidR="006D114C">
                                    <w:t xml:space="preserve"> </w:t>
                                  </w:r>
                                  <w:r w:rsidRPr="006D114C" w:rsidR="006D114C">
                                    <w:rPr>
                                      <w:i/>
                                      <w:iCs/>
                                    </w:rPr>
                                    <w:t>(Polizia)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0E38D1" w:rsidRDefault="00454EED">
                                  <w:fldSimple w:instr=" MERGEFIELD  Sent2Police  \* MERGEFORMAT ">
                                    <w:r>
                                      <w:rPr>
                                        <w:noProof/>
                                      </w:rPr>
                                      <w:t>False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r>
                                    <w:t>Spot Easy</w:t>
                                  </w:r>
                                  <w:r w:rsidR="006D114C">
                                    <w:t xml:space="preserve"> </w:t>
                                  </w:r>
                                  <w:r w:rsidRPr="006D114C" w:rsidR="006D114C">
                                    <w:rPr>
                                      <w:i/>
                                      <w:iCs/>
                                    </w:rPr>
                                    <w:t>(Regione)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0E38D1" w:rsidRDefault="00DD50A1">
                                  <w:fldSimple w:instr=" MERGEFIELD  Sent2Region  \* MERGEFORMAT ">
                                    <w:r w:rsidR="000E38D1">
                                      <w:rPr>
                                        <w:noProof/>
                                      </w:rPr>
                                      <w:t>«Sent2Region»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r>
                                    <w:t>Stay Tour</w:t>
                                  </w:r>
                                  <w:r w:rsidRPr="006D114C" w:rsidR="006D114C">
                                    <w:rPr>
                                      <w:i/>
                                    </w:rPr>
                                    <w:t xml:space="preserve"> (Comune)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C05A06" w:rsidRDefault="00DD50A1">
                                  <w:fldSimple w:instr=" MERGEFIELD  Sent2Town  \* MERGEFORMAT ">
                                    <w:r w:rsidR="000E38D1">
                                      <w:rPr>
                                        <w:noProof/>
                                      </w:rPr>
                                      <w:t>«Sent2Town»</w:t>
                                    </w:r>
                                  </w:fldSimple>
                                </w:p>
                              </w:tc>
                            </w:tr>
                            <w:tr w:rsidR="00C05A06" w:rsidTr="00C05A06">
                              <w:tc>
                                <w:tcPr>
                                  <w:tcW w:w="2972" w:type="dxa"/>
                                </w:tcPr>
                                <w:p w:rsidR="00C05A06" w:rsidP="00C05A06" w:rsidRDefault="00C05A06">
                                  <w:proofErr w:type="spellStart"/>
                                  <w:r>
                                    <w:t>Versam</w:t>
                                  </w:r>
                                  <w:proofErr w:type="spellEnd"/>
                                  <w:r>
                                    <w:t>. imposta di soggiorno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C05A06" w:rsidP="00C05A06" w:rsidRDefault="00C05A06"/>
                              </w:tc>
                            </w:tr>
                            <w:tr w:rsidR="00643688" w:rsidTr="00C05A06">
                              <w:tc>
                                <w:tcPr>
                                  <w:tcW w:w="2972" w:type="dxa"/>
                                </w:tcPr>
                                <w:p w:rsidR="00643688" w:rsidP="00C05A06" w:rsidRDefault="00643688">
                                  <w:r>
                                    <w:t>Contratto locazione</w:t>
                                  </w:r>
                                </w:p>
                              </w:tc>
                              <w:tc>
                                <w:tcPr>
                                  <w:tcW w:w="1186" w:type="dxa"/>
                                </w:tcPr>
                                <w:p w:rsidR="00643688" w:rsidP="000E38D1" w:rsidRDefault="00DD50A1">
                                  <w:fldSimple w:instr=" MERGEFIELD  ContractPrinted  \* MERGEFORMAT ">
                                    <w:r w:rsidR="000E38D1">
                                      <w:rPr>
                                        <w:noProof/>
                                      </w:rPr>
                                      <w:t>True</w:t>
                                    </w:r>
                                  </w:fldSimple>
                                </w:p>
                              </w:tc>
                            </w:tr>
                          </w:tbl>
                          <w:p w:rsidRPr="00C05A06" w:rsidR="00C05A06" w:rsidP="00C93DFC" w:rsidRDefault="00C05A0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256.95pt;margin-top:114.8pt;width:223.5pt;height:123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" w14:anchorId="7B0E8C17">
                <v:textbox>
                  <w:txbxContent>
                    <w:p w:rsidR="00C05A06" w:rsidP="00C05A06" w:rsidRDefault="002526E9">
                      <w:pPr>
                        <w:pStyle w:val="Titolo2"/>
                      </w:pPr>
                      <w:r>
                        <w:t>Adempimenti obbligatori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290"/>
                        <w:gridCol w:w="1868"/>
                      </w:tblGrid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proofErr w:type="spellStart"/>
                            <w:r>
                              <w:t>AlloggiatiWeb</w:t>
                            </w:r>
                            <w:proofErr w:type="spellEnd"/>
                            <w:r w:rsidR="006D114C">
                              <w:t xml:space="preserve"> </w:t>
                            </w:r>
                            <w:r w:rsidRPr="006D114C" w:rsidR="006D114C">
                              <w:rPr>
                                <w:i/>
                                <w:iCs/>
                              </w:rPr>
                              <w:t>(Polizia)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0E38D1" w:rsidRDefault="00454EED">
                            <w:fldSimple w:instr=" MERGEFIELD  Sent2Police  \* MERGEFORMAT ">
                              <w:r>
                                <w:rPr>
                                  <w:noProof/>
                                </w:rPr>
                                <w:t>False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r>
                              <w:t>Spot Easy</w:t>
                            </w:r>
                            <w:r w:rsidR="006D114C">
                              <w:t xml:space="preserve"> </w:t>
                            </w:r>
                            <w:r w:rsidRPr="006D114C" w:rsidR="006D114C">
                              <w:rPr>
                                <w:i/>
                                <w:iCs/>
                              </w:rPr>
                              <w:t>(Regione)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0E38D1" w:rsidRDefault="00DD50A1">
                            <w:fldSimple w:instr=" MERGEFIELD  Sent2Region  \* MERGEFORMAT ">
                              <w:r w:rsidR="000E38D1">
                                <w:rPr>
                                  <w:noProof/>
                                </w:rPr>
                                <w:t>«Sent2Region»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r>
                              <w:t>Stay Tour</w:t>
                            </w:r>
                            <w:r w:rsidRPr="006D114C" w:rsidR="006D114C">
                              <w:rPr>
                                <w:i/>
                              </w:rPr>
                              <w:t xml:space="preserve"> (Comune)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C05A06" w:rsidRDefault="00DD50A1">
                            <w:fldSimple w:instr=" MERGEFIELD  Sent2Town  \* MERGEFORMAT ">
                              <w:r w:rsidR="000E38D1">
                                <w:rPr>
                                  <w:noProof/>
                                </w:rPr>
                                <w:t>«Sent2Town»</w:t>
                              </w:r>
                            </w:fldSimple>
                          </w:p>
                        </w:tc>
                      </w:tr>
                      <w:tr w:rsidR="00C05A06" w:rsidTr="00C05A06">
                        <w:tc>
                          <w:tcPr>
                            <w:tcW w:w="2972" w:type="dxa"/>
                          </w:tcPr>
                          <w:p w:rsidR="00C05A06" w:rsidP="00C05A06" w:rsidRDefault="00C05A06">
                            <w:proofErr w:type="spellStart"/>
                            <w:r>
                              <w:t>Versam</w:t>
                            </w:r>
                            <w:proofErr w:type="spellEnd"/>
                            <w:r>
                              <w:t>. imposta di soggiorno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C05A06" w:rsidP="00C05A06" w:rsidRDefault="00C05A06"/>
                        </w:tc>
                      </w:tr>
                      <w:tr w:rsidR="00643688" w:rsidTr="00C05A06">
                        <w:tc>
                          <w:tcPr>
                            <w:tcW w:w="2972" w:type="dxa"/>
                          </w:tcPr>
                          <w:p w:rsidR="00643688" w:rsidP="00C05A06" w:rsidRDefault="00643688">
                            <w:r>
                              <w:t>Contratto locazione</w:t>
                            </w:r>
                          </w:p>
                        </w:tc>
                        <w:tc>
                          <w:tcPr>
                            <w:tcW w:w="1186" w:type="dxa"/>
                          </w:tcPr>
                          <w:p w:rsidR="00643688" w:rsidP="000E38D1" w:rsidRDefault="00DD50A1">
                            <w:fldSimple w:instr=" MERGEFIELD  ContractPrinted  \* MERGEFORMAT ">
                              <w:r w:rsidR="000E38D1">
                                <w:rPr>
                                  <w:noProof/>
                                </w:rPr>
                                <w:t>True</w:t>
                              </w:r>
                            </w:fldSimple>
                          </w:p>
                        </w:tc>
                      </w:tr>
                    </w:tbl>
                    <w:p w:rsidRPr="00C05A06" w:rsidR="00C05A06" w:rsidP="00C93DFC" w:rsidRDefault="00C05A06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5A06">
        <w:rPr>
          <w:noProof/>
          <w:color w:val="4472C4" w:themeColor="accent1"/>
          <w:sz w:val="72"/>
          <w:szCs w:val="72"/>
          <w:lang w:eastAsia="zh-C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41D17148" wp14:anchorId="71E23682">
                <wp:simplePos x="0" y="0"/>
                <wp:positionH relativeFrom="margin">
                  <wp:posOffset>3263900</wp:posOffset>
                </wp:positionH>
                <wp:positionV relativeFrom="paragraph">
                  <wp:posOffset>90805</wp:posOffset>
                </wp:positionV>
                <wp:extent cx="2838450" cy="1273175"/>
                <wp:effectExtent l="0" t="0" r="19050" b="22225"/>
                <wp:wrapSquare wrapText="bothSides"/>
                <wp:docPr id="1367415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27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892" w:rsidP="00993892" w:rsidRDefault="00993892">
                            <w:pPr>
                              <w:pStyle w:val="Titolo2"/>
                            </w:pPr>
                            <w:r>
                              <w:t>Nomi ospiti</w:t>
                            </w:r>
                          </w:p>
                          <w:tbl>
                            <w:tblPr>
                              <w:tblStyle w:val="Grigliatabel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153"/>
                            </w:tblGrid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C05A06" w:rsidRDefault="00DD50A1">
                                  <w:fldSimple w:instr=" MERGEFIELD  MainGuest  \* MERGEFORMAT ">
                                    <w:r w:rsidR="000E38D1">
                                      <w:rPr>
                                        <w:noProof/>
                                      </w:rPr>
                                      <w:t>Emma Rrone</w:t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1  \* MERGEFORMAT ">
                                    <w:r w:rsidR="000E38D1">
                                      <w:rPr>
                                        <w:noProof/>
                                      </w:rPr>
                                      <w:t>Max Pezzato</w:t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2  \* MERGEFORMAT ">
                                    <w:r w:rsidR="000E38D1">
                                      <w:rPr>
                                        <w:noProof/>
                                      </w:rPr>
                                      <w:t/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3  \* MERGEFORMAT ">
                                    <w:r w:rsidR="000E38D1">
                                      <w:rPr>
                                        <w:noProof/>
                                      </w:rPr>
                                      <w:t/>
                                    </w:r>
                                  </w:fldSimple>
                                </w:p>
                              </w:tc>
                            </w:tr>
                            <w:tr w:rsidR="00993892" w:rsidTr="00993892">
                              <w:tc>
                                <w:tcPr>
                                  <w:tcW w:w="4153" w:type="dxa"/>
                                </w:tcPr>
                                <w:p w:rsidR="00993892" w:rsidP="000E38D1" w:rsidRDefault="00DD50A1">
                                  <w:fldSimple w:instr=" MERGEFIELD  Guest4  \* MERGEFORMAT ">
                                    <w:r w:rsidR="000E38D1">
                                      <w:rPr>
                                        <w:noProof/>
                                      </w:rPr>
                                      <w:t/>
                                    </w:r>
                                  </w:fldSimple>
                                </w:p>
                              </w:tc>
                            </w:tr>
                          </w:tbl>
                          <w:p w:rsidRPr="00C05A06" w:rsidR="00993892" w:rsidP="00C93DFC" w:rsidRDefault="0099389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style="position:absolute;margin-left:257pt;margin-top:7.15pt;width:223.5pt;height:100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" w14:anchorId="71E23682">
                <v:textbox>
                  <w:txbxContent>
                    <w:p w:rsidR="00993892" w:rsidP="00993892" w:rsidRDefault="00993892">
                      <w:pPr>
                        <w:pStyle w:val="Titolo2"/>
                      </w:pPr>
                      <w:r>
                        <w:t>Nomi ospiti</w:t>
                      </w:r>
                    </w:p>
                    <w:tbl>
                      <w:tblPr>
                        <w:tblStyle w:val="Grigliatabel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153"/>
                      </w:tblGrid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C05A06" w:rsidRDefault="00DD50A1">
                            <w:fldSimple w:instr=" MERGEFIELD  MainGuest  \* MERGEFORMAT ">
                              <w:r w:rsidR="000E38D1">
                                <w:rPr>
                                  <w:noProof/>
                                </w:rPr>
                                <w:t>Emma Rrone</w:t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1  \* MERGEFORMAT ">
                              <w:r w:rsidR="000E38D1">
                                <w:rPr>
                                  <w:noProof/>
                                </w:rPr>
                                <w:t>Max Pezzato</w:t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2  \* MERGEFORMAT ">
                              <w:r w:rsidR="000E38D1">
                                <w:rPr>
                                  <w:noProof/>
                                </w:rPr>
                                <w:t/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3  \* MERGEFORMAT ">
                              <w:r w:rsidR="000E38D1">
                                <w:rPr>
                                  <w:noProof/>
                                </w:rPr>
                                <w:t/>
                              </w:r>
                            </w:fldSimple>
                          </w:p>
                        </w:tc>
                      </w:tr>
                      <w:tr w:rsidR="00993892" w:rsidTr="00993892">
                        <w:tc>
                          <w:tcPr>
                            <w:tcW w:w="4153" w:type="dxa"/>
                          </w:tcPr>
                          <w:p w:rsidR="00993892" w:rsidP="000E38D1" w:rsidRDefault="00DD50A1">
                            <w:fldSimple w:instr=" MERGEFIELD  Guest4  \* MERGEFORMAT ">
                              <w:r w:rsidR="000E38D1">
                                <w:rPr>
                                  <w:noProof/>
                                </w:rPr>
                                <w:t/>
                              </w:r>
                            </w:fldSimple>
                          </w:p>
                        </w:tc>
                      </w:tr>
                    </w:tbl>
                    <w:p w:rsidRPr="00C05A06" w:rsidR="00993892" w:rsidP="00C93DFC" w:rsidRDefault="00993892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402E6" w:rsidR="0019053D">
        <w:rPr>
          <w:b/>
          <w:bCs/>
          <w:sz w:val="40"/>
          <w:szCs w:val="40"/>
        </w:rPr>
        <w:t>Note</w:t>
      </w:r>
    </w:p>
    <w:p w:rsidRPr="00B6742C" w:rsidR="0019053D" w:rsidP="0019053D" w:rsidRDefault="0019053D">
      <w:pPr>
        <w:tabs>
          <w:tab w:val="left" w:pos="3402"/>
        </w:tabs>
        <w:spacing w:after="0"/>
        <w:rPr>
          <w:b/>
          <w:bCs/>
          <w:sz w:val="36"/>
          <w:szCs w:val="36"/>
        </w:rPr>
      </w:pPr>
    </w:p>
    <w:p w:rsidRPr="0019053D" w:rsidR="00D52E7C" w:rsidP="0019053D" w:rsidRDefault="00D52E7C"/>
    <w:sectPr w:rsidRPr="0019053D" w:rsidR="00D52E7C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B49" w:rsidRDefault="00031B49" w:rsidP="004069D4">
      <w:pPr>
        <w:spacing w:after="0" w:line="240" w:lineRule="auto"/>
      </w:pPr>
      <w:r>
        <w:separator/>
      </w:r>
    </w:p>
  </w:endnote>
  <w:endnote w:type="continuationSeparator" w:id="0">
    <w:p w:rsidR="00031B49" w:rsidRDefault="00031B49" w:rsidP="0040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3F2" w:rsidRDefault="009D5D29">
    <w:pPr>
      <w:pStyle w:val="Pidipagina"/>
    </w:pPr>
    <w:r>
      <w:t>Ver. 202</w:t>
    </w:r>
    <w:r w:rsidR="009733F2">
      <w:t>4</w:t>
    </w:r>
    <w:r>
      <w:t>-</w:t>
    </w:r>
    <w:r w:rsidR="00C93DFC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B49" w:rsidRDefault="00031B49" w:rsidP="004069D4">
      <w:pPr>
        <w:spacing w:after="0" w:line="240" w:lineRule="auto"/>
      </w:pPr>
      <w:r>
        <w:separator/>
      </w:r>
    </w:p>
  </w:footnote>
  <w:footnote w:type="continuationSeparator" w:id="0">
    <w:p w:rsidR="00031B49" w:rsidRDefault="00031B49" w:rsidP="0040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9D4" w:rsidRDefault="000F2EB2">
    <w:pPr>
      <w:pStyle w:val="Intestazione"/>
    </w:pPr>
    <w:r>
      <w:rPr>
        <w:noProof/>
        <w:lang w:eastAsia="zh-CN"/>
      </w:rPr>
      <w:drawing>
        <wp:inline distT="0" distB="0" distL="0" distR="0" wp14:anchorId="4120CC20" wp14:editId="2243CBCE">
          <wp:extent cx="592531" cy="592531"/>
          <wp:effectExtent l="0" t="0" r="0" b="0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9482" cy="599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069D4">
      <w:ptab w:relativeTo="margin" w:alignment="center" w:leader="none"/>
    </w:r>
    <w:r w:rsidR="004069D4" w:rsidRPr="004069D4">
      <w:rPr>
        <w:noProof/>
        <w:lang w:eastAsia="zh-CN"/>
      </w:rPr>
      <w:drawing>
        <wp:inline distT="0" distB="0" distL="0" distR="0" wp14:anchorId="1DEE720F" wp14:editId="5F9A6338">
          <wp:extent cx="2543530" cy="533474"/>
          <wp:effectExtent l="0" t="0" r="9525" b="0"/>
          <wp:docPr id="1" name="Immagine 1" descr="Immagine che contiene verm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verme&#10;&#10;Descrizione generata automaticamente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543530" cy="5334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69D4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8D1"/>
    <w:rsid w:val="00024A6F"/>
    <w:rsid w:val="00031B49"/>
    <w:rsid w:val="00071EF3"/>
    <w:rsid w:val="00073F48"/>
    <w:rsid w:val="00096FE9"/>
    <w:rsid w:val="000C14C9"/>
    <w:rsid w:val="000E33B6"/>
    <w:rsid w:val="000E38D1"/>
    <w:rsid w:val="000F1FFE"/>
    <w:rsid w:val="000F2EB2"/>
    <w:rsid w:val="001446DD"/>
    <w:rsid w:val="0019053D"/>
    <w:rsid w:val="001A502F"/>
    <w:rsid w:val="001C4CBB"/>
    <w:rsid w:val="001D1096"/>
    <w:rsid w:val="001F37EE"/>
    <w:rsid w:val="002526E9"/>
    <w:rsid w:val="00280D10"/>
    <w:rsid w:val="002A059B"/>
    <w:rsid w:val="002F1A6C"/>
    <w:rsid w:val="003002B5"/>
    <w:rsid w:val="00332CCD"/>
    <w:rsid w:val="00363C93"/>
    <w:rsid w:val="0037395E"/>
    <w:rsid w:val="00386127"/>
    <w:rsid w:val="00394BE2"/>
    <w:rsid w:val="003C7E01"/>
    <w:rsid w:val="003D451F"/>
    <w:rsid w:val="003F5A58"/>
    <w:rsid w:val="004069D4"/>
    <w:rsid w:val="004160F3"/>
    <w:rsid w:val="004402E6"/>
    <w:rsid w:val="004475F7"/>
    <w:rsid w:val="00454EED"/>
    <w:rsid w:val="0046537F"/>
    <w:rsid w:val="00490B72"/>
    <w:rsid w:val="004A6BDC"/>
    <w:rsid w:val="004C655D"/>
    <w:rsid w:val="004F598B"/>
    <w:rsid w:val="00522169"/>
    <w:rsid w:val="00551AE4"/>
    <w:rsid w:val="00555B6D"/>
    <w:rsid w:val="005B6368"/>
    <w:rsid w:val="005C03B0"/>
    <w:rsid w:val="005C10D4"/>
    <w:rsid w:val="005D0C3C"/>
    <w:rsid w:val="00643688"/>
    <w:rsid w:val="006604B4"/>
    <w:rsid w:val="0069413F"/>
    <w:rsid w:val="006D114C"/>
    <w:rsid w:val="006F5D07"/>
    <w:rsid w:val="006F67E9"/>
    <w:rsid w:val="0071135D"/>
    <w:rsid w:val="00721E71"/>
    <w:rsid w:val="00723821"/>
    <w:rsid w:val="007244C9"/>
    <w:rsid w:val="00740B1D"/>
    <w:rsid w:val="0074332A"/>
    <w:rsid w:val="00761AF8"/>
    <w:rsid w:val="00764310"/>
    <w:rsid w:val="00765A76"/>
    <w:rsid w:val="007748F1"/>
    <w:rsid w:val="00786D26"/>
    <w:rsid w:val="007F601E"/>
    <w:rsid w:val="008D3771"/>
    <w:rsid w:val="008D6EB7"/>
    <w:rsid w:val="0093250B"/>
    <w:rsid w:val="00973055"/>
    <w:rsid w:val="009733F2"/>
    <w:rsid w:val="00991877"/>
    <w:rsid w:val="00993892"/>
    <w:rsid w:val="009C040A"/>
    <w:rsid w:val="009D5D29"/>
    <w:rsid w:val="009E64FA"/>
    <w:rsid w:val="009F1F60"/>
    <w:rsid w:val="00A01E0A"/>
    <w:rsid w:val="00A32CF6"/>
    <w:rsid w:val="00AD4746"/>
    <w:rsid w:val="00B35C8F"/>
    <w:rsid w:val="00B566D0"/>
    <w:rsid w:val="00B6742C"/>
    <w:rsid w:val="00BD2628"/>
    <w:rsid w:val="00BD5086"/>
    <w:rsid w:val="00BF0A08"/>
    <w:rsid w:val="00BF1C5D"/>
    <w:rsid w:val="00C01831"/>
    <w:rsid w:val="00C05A06"/>
    <w:rsid w:val="00C82A7B"/>
    <w:rsid w:val="00C93DFC"/>
    <w:rsid w:val="00D45785"/>
    <w:rsid w:val="00D46757"/>
    <w:rsid w:val="00D52E7C"/>
    <w:rsid w:val="00D6152C"/>
    <w:rsid w:val="00D647D1"/>
    <w:rsid w:val="00D7479F"/>
    <w:rsid w:val="00DC18AA"/>
    <w:rsid w:val="00DD0E15"/>
    <w:rsid w:val="00DD1063"/>
    <w:rsid w:val="00DD50A1"/>
    <w:rsid w:val="00DE36AF"/>
    <w:rsid w:val="00E4097F"/>
    <w:rsid w:val="00EB10CC"/>
    <w:rsid w:val="00EB1973"/>
    <w:rsid w:val="00F77CA9"/>
    <w:rsid w:val="00F91E9D"/>
    <w:rsid w:val="00FA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16B6A2"/>
  <w15:chartTrackingRefBased/>
  <w15:docId w15:val="{813E8D76-9181-4DB7-B4A3-ACEED998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9053D"/>
  </w:style>
  <w:style w:type="paragraph" w:styleId="Titolo1">
    <w:name w:val="heading 1"/>
    <w:basedOn w:val="Normale"/>
    <w:next w:val="Normale"/>
    <w:link w:val="Titolo1Carattere"/>
    <w:uiPriority w:val="9"/>
    <w:qFormat/>
    <w:rsid w:val="00406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67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069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069D4"/>
  </w:style>
  <w:style w:type="paragraph" w:styleId="Pidipagina">
    <w:name w:val="footer"/>
    <w:basedOn w:val="Normale"/>
    <w:link w:val="PidipaginaCarattere"/>
    <w:uiPriority w:val="99"/>
    <w:unhideWhenUsed/>
    <w:rsid w:val="004069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069D4"/>
  </w:style>
  <w:style w:type="character" w:customStyle="1" w:styleId="Titolo1Carattere">
    <w:name w:val="Titolo 1 Carattere"/>
    <w:basedOn w:val="Carpredefinitoparagrafo"/>
    <w:link w:val="Titolo1"/>
    <w:uiPriority w:val="9"/>
    <w:rsid w:val="004069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6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6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67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3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oma\OneDrive\Desktop\MAppBnB_\DocumentTemplates\dotx\SCHEDA%20CLIENTE%20merged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SCHEDA CLIENTE merged.dotx</Template>
  <TotalTime>28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Martella</dc:creator>
  <cp:keywords/>
  <dc:description/>
  <cp:lastModifiedBy>Edoardo Martella</cp:lastModifiedBy>
  <cp:revision>4</cp:revision>
  <dcterms:created xsi:type="dcterms:W3CDTF">2025-03-05T09:23:00Z</dcterms:created>
  <dcterms:modified xsi:type="dcterms:W3CDTF">2025-03-05T10:32:00Z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81a88104dc3db0940267f0c68664b248fb69a4a406cfce36ce2f98df75faad2d</vt:lpwstr>
  </property>
</Properties>
</file>