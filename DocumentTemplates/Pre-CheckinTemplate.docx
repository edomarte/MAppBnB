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74BA3" w14:textId="53BF3052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Salve</w:t>
      </w:r>
      <w:r w:rsidR="00B579FE" w:rsidRPr="00BA08AF">
        <w:rPr>
          <w:rFonts w:ascii="DejaVu Sans" w:hAnsi="DejaVu Sans" w:cs="DejaVu Sans"/>
        </w:rPr>
        <w:t xml:space="preserve">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Name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«Name»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14:paraId="7ADD714C" w14:textId="1F41998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Sono Nicola della struttura *</w:t>
      </w:r>
      <w:r w:rsidR="00CF2A6F" w:rsidRPr="00BA08AF">
        <w:rPr>
          <w:rFonts w:ascii="DejaVu Sans" w:hAnsi="DejaVu Sans" w:cs="DejaVu Sans"/>
        </w:rPr>
        <w:t xml:space="preserve">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AccommodationName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«AccommodationName»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="00CF2A6F" w:rsidRPr="00BA08AF">
        <w:rPr>
          <w:rFonts w:ascii="DejaVu Sans" w:hAnsi="DejaVu Sans" w:cs="DejaVu Sans"/>
        </w:rPr>
        <w:t xml:space="preserve">  </w:t>
      </w:r>
      <w:r w:rsidRPr="00BA08AF">
        <w:rPr>
          <w:rFonts w:ascii="DejaVu Sans" w:hAnsi="DejaVu Sans" w:cs="DejaVu Sans"/>
        </w:rPr>
        <w:t xml:space="preserve">* in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City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«City»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14:paraId="1C505C95" w14:textId="04E6DDC2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Solo per ricordarti che potrai fare il check-in dalle 15:00 del</w:t>
      </w:r>
      <w:r w:rsidR="00B579FE" w:rsidRPr="00BA08AF">
        <w:rPr>
          <w:rFonts w:ascii="DejaVu Sans" w:hAnsi="DejaVu Sans" w:cs="DejaVu Sans"/>
        </w:rPr>
        <w:t xml:space="preserve">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CheckinDate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«CheckinDate»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14:paraId="51FC903A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</w:p>
    <w:p w14:paraId="6135E194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Le operazioni di check-in saranno le seguenti:</w:t>
      </w:r>
    </w:p>
    <w:p w14:paraId="6B1BC2CE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Riscossione imposta di soggiorno</w:t>
      </w:r>
    </w:p>
    <w:p w14:paraId="230D4316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Acquisizione documenti di tutti gli ospiti per le registrazioni di legge</w:t>
      </w:r>
    </w:p>
    <w:p w14:paraId="4ED36C59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Stipula del contratto di affitto</w:t>
      </w:r>
    </w:p>
    <w:p w14:paraId="1FF06581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Consegna chiavi e camera</w:t>
      </w:r>
    </w:p>
    <w:p w14:paraId="6472D12A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In allegato trovi il *contratto di affitto* e le *Regole della Casa* perché tu possa prenderne visione.</w:t>
      </w:r>
    </w:p>
    <w:p w14:paraId="23CF2727" w14:textId="3CBE75F3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 xml:space="preserve">Se vuoi qualche suggerimento sui servizi offerti a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City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«City»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="0049103D" w:rsidRPr="00BA08AF">
        <w:rPr>
          <w:rFonts w:ascii="DejaVu Sans" w:hAnsi="DejaVu Sans" w:cs="DejaVu Sans"/>
        </w:rPr>
        <w:t xml:space="preserve"> </w:t>
      </w:r>
      <w:r w:rsidRPr="00BA08AF">
        <w:rPr>
          <w:rFonts w:ascii="DejaVu Sans" w:hAnsi="DejaVu Sans" w:cs="DejaVu Sans"/>
        </w:rPr>
        <w:t xml:space="preserve">e luoghi da visitare, puoi consultare il nostro sito </w:t>
      </w:r>
      <w:r w:rsidR="00B579FE" w:rsidRPr="00BA08AF">
        <w:rPr>
          <w:rFonts w:ascii="DejaVu Sans" w:hAnsi="DejaVu Sans" w:cs="DejaVu Sans"/>
          <w:noProof/>
        </w:rPr>
        <w:fldChar w:fldCharType="begin"/>
      </w:r>
      <w:r w:rsidR="00B579FE" w:rsidRPr="00BA08AF">
        <w:rPr>
          <w:rFonts w:ascii="DejaVu Sans" w:hAnsi="DejaVu Sans" w:cs="DejaVu Sans"/>
          <w:noProof/>
        </w:rPr>
        <w:instrText xml:space="preserve"> MERGEFIELD  AccommodationWebsite  \* MERGEFORMAT </w:instrText>
      </w:r>
      <w:r w:rsidR="00B579FE" w:rsidRPr="00BA08AF">
        <w:rPr>
          <w:rFonts w:ascii="DejaVu Sans" w:hAnsi="DejaVu Sans" w:cs="DejaVu Sans"/>
          <w:noProof/>
        </w:rPr>
        <w:fldChar w:fldCharType="separate"/>
      </w:r>
      <w:r w:rsidR="00B579FE" w:rsidRPr="00BA08AF">
        <w:rPr>
          <w:rFonts w:ascii="DejaVu Sans" w:hAnsi="DejaVu Sans" w:cs="DejaVu Sans"/>
          <w:noProof/>
        </w:rPr>
        <w:t>«AccommodationWebsite»</w:t>
      </w:r>
      <w:r w:rsidR="00B579FE" w:rsidRPr="00BA08AF">
        <w:rPr>
          <w:rFonts w:ascii="DejaVu Sans" w:hAnsi="DejaVu Sans" w:cs="DejaVu Sans"/>
          <w:noProof/>
        </w:rPr>
        <w:fldChar w:fldCharType="end"/>
      </w:r>
      <w:r w:rsidR="00CF2A6F" w:rsidRPr="00BA08AF">
        <w:rPr>
          <w:rFonts w:ascii="DejaVu Sans" w:hAnsi="DejaVu Sans" w:cs="DejaVu Sans"/>
        </w:rPr>
        <w:t xml:space="preserve"> </w:t>
      </w:r>
      <w:r w:rsidRPr="00BA08AF">
        <w:rPr>
          <w:rFonts w:ascii="DejaVu Sans" w:hAnsi="DejaVu Sans" w:cs="DejaVu Sans"/>
        </w:rPr>
        <w:t>oppure puoi seguirci sul canale Instagram @</w:t>
      </w:r>
      <w:proofErr w:type="gramStart"/>
      <w:r w:rsidRPr="00BA08AF">
        <w:rPr>
          <w:rFonts w:ascii="DejaVu Sans" w:hAnsi="DejaVu Sans" w:cs="DejaVu Sans"/>
        </w:rPr>
        <w:t>danoi.casavacanze</w:t>
      </w:r>
      <w:proofErr w:type="gramEnd"/>
    </w:p>
    <w:p w14:paraId="5D1DD669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</w:p>
    <w:p w14:paraId="5CB772C7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Dammi un colpo di telefono al tuo arrivo così vengo ad accogliervi al portone.</w:t>
      </w:r>
    </w:p>
    <w:p w14:paraId="04BB2712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</w:p>
    <w:p w14:paraId="1AD68ACC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Un saluto a presto</w:t>
      </w:r>
    </w:p>
    <w:p w14:paraId="339782DC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Nicola</w:t>
      </w:r>
    </w:p>
    <w:p w14:paraId="56840817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</w:p>
    <w:p w14:paraId="22372FDA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PS: Se intanto vuoi anticiparmi i seguenti dati, posso compilare il contratto d’affitto e fartelo trovare pronto per la firma:</w:t>
      </w:r>
    </w:p>
    <w:p w14:paraId="3A337B56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</w:p>
    <w:p w14:paraId="640F7479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Nato/a a:</w:t>
      </w:r>
    </w:p>
    <w:p w14:paraId="3FF424D1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 xml:space="preserve">Nato/a il: </w:t>
      </w:r>
    </w:p>
    <w:p w14:paraId="14353E1F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 xml:space="preserve">Tipo documento: </w:t>
      </w:r>
    </w:p>
    <w:p w14:paraId="599CD6B8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N. documento:</w:t>
      </w:r>
    </w:p>
    <w:p w14:paraId="70E6382B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Rilasciato da:</w:t>
      </w:r>
    </w:p>
    <w:p w14:paraId="4B05B5F8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Rilasciato il:</w:t>
      </w:r>
    </w:p>
    <w:p w14:paraId="3522B7BF" w14:textId="77777777" w:rsidR="00F40B64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</w:r>
      <w:proofErr w:type="spellStart"/>
      <w:r w:rsidRPr="00BA08AF">
        <w:rPr>
          <w:rFonts w:ascii="DejaVu Sans" w:hAnsi="DejaVu Sans" w:cs="DejaVu Sans"/>
        </w:rPr>
        <w:t>Cod.Fisc</w:t>
      </w:r>
      <w:proofErr w:type="spellEnd"/>
      <w:r w:rsidRPr="00BA08AF">
        <w:rPr>
          <w:rFonts w:ascii="DejaVu Sans" w:hAnsi="DejaVu Sans" w:cs="DejaVu Sans"/>
        </w:rPr>
        <w:t>.:</w:t>
      </w:r>
    </w:p>
    <w:p w14:paraId="0FEFED43" w14:textId="77777777" w:rsidR="00A2353F" w:rsidRPr="00BA08AF" w:rsidRDefault="00F40B64" w:rsidP="00F40B64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E-mail/PEC:</w:t>
      </w:r>
    </w:p>
    <w:sectPr w:rsidR="00A2353F" w:rsidRPr="00BA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254995"/>
    <w:rsid w:val="0049103D"/>
    <w:rsid w:val="00685F84"/>
    <w:rsid w:val="00944AB2"/>
    <w:rsid w:val="009D2E2F"/>
    <w:rsid w:val="00A2353F"/>
    <w:rsid w:val="00B01371"/>
    <w:rsid w:val="00B579FE"/>
    <w:rsid w:val="00BA08AF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8</cp:revision>
  <dcterms:created xsi:type="dcterms:W3CDTF">2025-03-05T10:48:00Z</dcterms:created>
  <dcterms:modified xsi:type="dcterms:W3CDTF">2025-04-26T21:48:00Z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