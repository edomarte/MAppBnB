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A08AF" w:rsidR="00F40B64" w:rsidP="00F40B64" w:rsidRDefault="00F40B64" w14:paraId="08B74BA3" w14:textId="53BF3052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Salve</w:t>
      </w:r>
      <w:r w:rsidRPr="00BA08AF" w:rsidR="00B579FE">
        <w:rPr>
          <w:rFonts w:ascii="DejaVu Sans" w:hAnsi="DejaVu Sans" w:cs="DejaVu Sans"/>
        </w:rPr>
        <w:t xml:space="preserve"> </w:t>
      </w:r>
      <w:r w:rsidRPr="00BA08AF" w:rsidR="00B579FE">
        <w:rPr>
          <w:rFonts w:ascii="DejaVu Sans" w:hAnsi="DejaVu Sans" w:cs="DejaVu Sans"/>
          <w:noProof/>
        </w:rPr>
        <w:fldChar w:fldCharType="begin"/>
      </w:r>
      <w:r w:rsidRPr="00BA08AF" w:rsidR="00B579FE">
        <w:rPr>
          <w:rFonts w:ascii="DejaVu Sans" w:hAnsi="DejaVu Sans" w:cs="DejaVu Sans"/>
          <w:noProof/>
        </w:rPr>
        <w:instrText xml:space="preserve"> MERGEFIELD  Name  \* MERGEFORMAT </w:instrText>
      </w:r>
      <w:r w:rsidRPr="00BA08AF" w:rsidR="00B579FE">
        <w:rPr>
          <w:rFonts w:ascii="DejaVu Sans" w:hAnsi="DejaVu Sans" w:cs="DejaVu Sans"/>
          <w:noProof/>
        </w:rPr>
        <w:fldChar w:fldCharType="separate"/>
      </w:r>
      <w:r w:rsidRPr="00BA08AF" w:rsidR="00B579FE">
        <w:rPr>
          <w:rFonts w:ascii="DejaVu Sans" w:hAnsi="DejaVu Sans" w:cs="DejaVu Sans"/>
          <w:noProof/>
        </w:rPr>
        <w:t>Mara</w:t>
      </w:r>
      <w:r w:rsidRPr="00BA08AF" w:rsidR="00B579FE">
        <w:rPr>
          <w:rFonts w:ascii="DejaVu Sans" w:hAnsi="DejaVu Sans" w:cs="DejaVu Sans"/>
          <w:noProof/>
        </w:rPr>
        <w:fldChar w:fldCharType="end"/>
      </w:r>
      <w:r w:rsidRPr="00BA08AF">
        <w:rPr>
          <w:rFonts w:ascii="DejaVu Sans" w:hAnsi="DejaVu Sans" w:cs="DejaVu Sans"/>
        </w:rPr>
        <w:t>.</w:t>
      </w:r>
    </w:p>
    <w:p w:rsidRPr="00BA08AF" w:rsidR="00F40B64" w:rsidP="00F40B64" w:rsidRDefault="00F40B64" w14:paraId="7ADD714C" w14:textId="1F419987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Sono Nicola della struttura *</w:t>
      </w:r>
      <w:r w:rsidRPr="00BA08AF" w:rsidR="00CF2A6F">
        <w:rPr>
          <w:rFonts w:ascii="DejaVu Sans" w:hAnsi="DejaVu Sans" w:cs="DejaVu Sans"/>
        </w:rPr>
        <w:t xml:space="preserve"> </w:t>
      </w:r>
      <w:r w:rsidRPr="00BA08AF" w:rsidR="00B579FE">
        <w:rPr>
          <w:rFonts w:ascii="DejaVu Sans" w:hAnsi="DejaVu Sans" w:cs="DejaVu Sans"/>
          <w:noProof/>
        </w:rPr>
        <w:fldChar w:fldCharType="begin"/>
      </w:r>
      <w:r w:rsidRPr="00BA08AF" w:rsidR="00B579FE">
        <w:rPr>
          <w:rFonts w:ascii="DejaVu Sans" w:hAnsi="DejaVu Sans" w:cs="DejaVu Sans"/>
          <w:noProof/>
        </w:rPr>
        <w:instrText xml:space="preserve"> MERGEFIELD  AccommodationName  \* MERGEFORMAT </w:instrText>
      </w:r>
      <w:r w:rsidRPr="00BA08AF" w:rsidR="00B579FE">
        <w:rPr>
          <w:rFonts w:ascii="DejaVu Sans" w:hAnsi="DejaVu Sans" w:cs="DejaVu Sans"/>
          <w:noProof/>
        </w:rPr>
        <w:fldChar w:fldCharType="separate"/>
      </w:r>
      <w:r w:rsidRPr="00BA08AF" w:rsidR="00B579FE">
        <w:rPr>
          <w:rFonts w:ascii="DejaVu Sans" w:hAnsi="DejaVu Sans" w:cs="DejaVu Sans"/>
          <w:noProof/>
        </w:rPr>
        <w:t>Da Noi</w:t>
      </w:r>
      <w:r w:rsidRPr="00BA08AF" w:rsidR="00B579FE">
        <w:rPr>
          <w:rFonts w:ascii="DejaVu Sans" w:hAnsi="DejaVu Sans" w:cs="DejaVu Sans"/>
          <w:noProof/>
        </w:rPr>
        <w:fldChar w:fldCharType="end"/>
      </w:r>
      <w:r w:rsidRPr="00BA08AF" w:rsidR="00CF2A6F">
        <w:rPr>
          <w:rFonts w:ascii="DejaVu Sans" w:hAnsi="DejaVu Sans" w:cs="DejaVu Sans"/>
        </w:rPr>
        <w:t xml:space="preserve">  </w:t>
      </w:r>
      <w:r w:rsidRPr="00BA08AF">
        <w:rPr>
          <w:rFonts w:ascii="DejaVu Sans" w:hAnsi="DejaVu Sans" w:cs="DejaVu Sans"/>
        </w:rPr>
        <w:t xml:space="preserve">* in </w:t>
      </w:r>
      <w:r w:rsidRPr="00BA08AF" w:rsidR="00B579FE">
        <w:rPr>
          <w:rFonts w:ascii="DejaVu Sans" w:hAnsi="DejaVu Sans" w:cs="DejaVu Sans"/>
          <w:noProof/>
        </w:rPr>
        <w:fldChar w:fldCharType="begin"/>
      </w:r>
      <w:r w:rsidRPr="00BA08AF" w:rsidR="00B579FE">
        <w:rPr>
          <w:rFonts w:ascii="DejaVu Sans" w:hAnsi="DejaVu Sans" w:cs="DejaVu Sans"/>
          <w:noProof/>
        </w:rPr>
        <w:instrText xml:space="preserve"> MERGEFIELD  City  \* MERGEFORMAT </w:instrText>
      </w:r>
      <w:r w:rsidRPr="00BA08AF" w:rsidR="00B579FE">
        <w:rPr>
          <w:rFonts w:ascii="DejaVu Sans" w:hAnsi="DejaVu Sans" w:cs="DejaVu Sans"/>
          <w:noProof/>
        </w:rPr>
        <w:fldChar w:fldCharType="separate"/>
      </w:r>
      <w:r w:rsidRPr="00BA08AF" w:rsidR="00B579FE">
        <w:rPr>
          <w:rFonts w:ascii="DejaVu Sans" w:hAnsi="DejaVu Sans" w:cs="DejaVu Sans"/>
          <w:noProof/>
        </w:rPr>
        <w:t>VICO DEL GARGANO</w:t>
      </w:r>
      <w:r w:rsidRPr="00BA08AF" w:rsidR="00B579FE">
        <w:rPr>
          <w:rFonts w:ascii="DejaVu Sans" w:hAnsi="DejaVu Sans" w:cs="DejaVu Sans"/>
          <w:noProof/>
        </w:rPr>
        <w:fldChar w:fldCharType="end"/>
      </w:r>
      <w:r w:rsidRPr="00BA08AF">
        <w:rPr>
          <w:rFonts w:ascii="DejaVu Sans" w:hAnsi="DejaVu Sans" w:cs="DejaVu Sans"/>
        </w:rPr>
        <w:t>.</w:t>
      </w:r>
    </w:p>
    <w:p w:rsidRPr="00BA08AF" w:rsidR="00F40B64" w:rsidP="00F40B64" w:rsidRDefault="00F40B64" w14:paraId="1C505C95" w14:textId="04E6DDC2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Solo per ricordarti che potrai fare il check-in dalle 15:00 del</w:t>
      </w:r>
      <w:r w:rsidRPr="00BA08AF" w:rsidR="00B579FE">
        <w:rPr>
          <w:rFonts w:ascii="DejaVu Sans" w:hAnsi="DejaVu Sans" w:cs="DejaVu Sans"/>
        </w:rPr>
        <w:t xml:space="preserve"> </w:t>
      </w:r>
      <w:r w:rsidRPr="00BA08AF" w:rsidR="00B579FE">
        <w:rPr>
          <w:rFonts w:ascii="DejaVu Sans" w:hAnsi="DejaVu Sans" w:cs="DejaVu Sans"/>
          <w:noProof/>
        </w:rPr>
        <w:fldChar w:fldCharType="begin"/>
      </w:r>
      <w:r w:rsidRPr="00BA08AF" w:rsidR="00B579FE">
        <w:rPr>
          <w:rFonts w:ascii="DejaVu Sans" w:hAnsi="DejaVu Sans" w:cs="DejaVu Sans"/>
          <w:noProof/>
        </w:rPr>
        <w:instrText xml:space="preserve"> MERGEFIELD  CheckinDate  \* MERGEFORMAT </w:instrText>
      </w:r>
      <w:r w:rsidRPr="00BA08AF" w:rsidR="00B579FE">
        <w:rPr>
          <w:rFonts w:ascii="DejaVu Sans" w:hAnsi="DejaVu Sans" w:cs="DejaVu Sans"/>
          <w:noProof/>
        </w:rPr>
        <w:fldChar w:fldCharType="separate"/>
      </w:r>
      <w:r w:rsidRPr="00BA08AF" w:rsidR="00B579FE">
        <w:rPr>
          <w:rFonts w:ascii="DejaVu Sans" w:hAnsi="DejaVu Sans" w:cs="DejaVu Sans"/>
          <w:noProof/>
        </w:rPr>
        <w:t>01-04-2025</w:t>
      </w:r>
      <w:r w:rsidRPr="00BA08AF" w:rsidR="00B579FE">
        <w:rPr>
          <w:rFonts w:ascii="DejaVu Sans" w:hAnsi="DejaVu Sans" w:cs="DejaVu Sans"/>
          <w:noProof/>
        </w:rPr>
        <w:fldChar w:fldCharType="end"/>
      </w:r>
      <w:r w:rsidRPr="00BA08AF">
        <w:rPr>
          <w:rFonts w:ascii="DejaVu Sans" w:hAnsi="DejaVu Sans" w:cs="DejaVu Sans"/>
        </w:rPr>
        <w:t>.</w:t>
      </w:r>
    </w:p>
    <w:p w:rsidRPr="00BA08AF" w:rsidR="00F40B64" w:rsidP="00F40B64" w:rsidRDefault="00F40B64" w14:paraId="51FC903A" w14:textId="77777777">
      <w:pPr>
        <w:spacing w:after="0" w:line="240" w:lineRule="auto"/>
        <w:rPr>
          <w:rFonts w:ascii="DejaVu Sans" w:hAnsi="DejaVu Sans" w:cs="DejaVu Sans"/>
        </w:rPr>
      </w:pPr>
    </w:p>
    <w:p w:rsidRPr="00BA08AF" w:rsidR="00F40B64" w:rsidP="00F40B64" w:rsidRDefault="00F40B64" w14:paraId="6135E194" w14:textId="77777777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Le operazioni di check-in saranno le seguenti:</w:t>
      </w:r>
    </w:p>
    <w:p w:rsidRPr="00BA08AF" w:rsidR="00F40B64" w:rsidP="00F40B64" w:rsidRDefault="00F40B64" w14:paraId="6B1BC2CE" w14:textId="77777777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•</w:t>
      </w:r>
      <w:r w:rsidRPr="00BA08AF">
        <w:rPr>
          <w:rFonts w:ascii="DejaVu Sans" w:hAnsi="DejaVu Sans" w:cs="DejaVu Sans"/>
        </w:rPr>
        <w:tab/>
        <w:t>Riscossione imposta di soggiorno</w:t>
      </w:r>
    </w:p>
    <w:p w:rsidRPr="00BA08AF" w:rsidR="00F40B64" w:rsidP="00F40B64" w:rsidRDefault="00F40B64" w14:paraId="230D4316" w14:textId="77777777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•</w:t>
      </w:r>
      <w:r w:rsidRPr="00BA08AF">
        <w:rPr>
          <w:rFonts w:ascii="DejaVu Sans" w:hAnsi="DejaVu Sans" w:cs="DejaVu Sans"/>
        </w:rPr>
        <w:tab/>
        <w:t>Acquisizione documenti di tutti gli ospiti per le registrazioni di legge</w:t>
      </w:r>
    </w:p>
    <w:p w:rsidRPr="00BA08AF" w:rsidR="00F40B64" w:rsidP="00F40B64" w:rsidRDefault="00F40B64" w14:paraId="4ED36C59" w14:textId="77777777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•</w:t>
      </w:r>
      <w:r w:rsidRPr="00BA08AF">
        <w:rPr>
          <w:rFonts w:ascii="DejaVu Sans" w:hAnsi="DejaVu Sans" w:cs="DejaVu Sans"/>
        </w:rPr>
        <w:tab/>
        <w:t>Stipula del contratto di affitto</w:t>
      </w:r>
    </w:p>
    <w:p w:rsidRPr="00BA08AF" w:rsidR="00F40B64" w:rsidP="00F40B64" w:rsidRDefault="00F40B64" w14:paraId="1FF06581" w14:textId="77777777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•</w:t>
      </w:r>
      <w:r w:rsidRPr="00BA08AF">
        <w:rPr>
          <w:rFonts w:ascii="DejaVu Sans" w:hAnsi="DejaVu Sans" w:cs="DejaVu Sans"/>
        </w:rPr>
        <w:tab/>
        <w:t>Consegna chiavi e camera</w:t>
      </w:r>
    </w:p>
    <w:p w:rsidRPr="00BA08AF" w:rsidR="00F40B64" w:rsidP="00F40B64" w:rsidRDefault="00F40B64" w14:paraId="6472D12A" w14:textId="77777777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In allegato trovi il *contratto di affitto* e le *Regole della Casa* perché tu possa prenderne visione.</w:t>
      </w:r>
    </w:p>
    <w:p w:rsidRPr="00BA08AF" w:rsidR="00F40B64" w:rsidP="00F40B64" w:rsidRDefault="00F40B64" w14:paraId="23CF2727" w14:textId="3CBE75F3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 xml:space="preserve">Se vuoi qualche suggerimento sui servizi offerti a </w:t>
      </w:r>
      <w:r w:rsidRPr="00BA08AF" w:rsidR="00B579FE">
        <w:rPr>
          <w:rFonts w:ascii="DejaVu Sans" w:hAnsi="DejaVu Sans" w:cs="DejaVu Sans"/>
          <w:noProof/>
        </w:rPr>
        <w:fldChar w:fldCharType="begin"/>
      </w:r>
      <w:r w:rsidRPr="00BA08AF" w:rsidR="00B579FE">
        <w:rPr>
          <w:rFonts w:ascii="DejaVu Sans" w:hAnsi="DejaVu Sans" w:cs="DejaVu Sans"/>
          <w:noProof/>
        </w:rPr>
        <w:instrText xml:space="preserve"> MERGEFIELD  City  \* MERGEFORMAT </w:instrText>
      </w:r>
      <w:r w:rsidRPr="00BA08AF" w:rsidR="00B579FE">
        <w:rPr>
          <w:rFonts w:ascii="DejaVu Sans" w:hAnsi="DejaVu Sans" w:cs="DejaVu Sans"/>
          <w:noProof/>
        </w:rPr>
        <w:fldChar w:fldCharType="separate"/>
      </w:r>
      <w:r w:rsidRPr="00BA08AF" w:rsidR="00B579FE">
        <w:rPr>
          <w:rFonts w:ascii="DejaVu Sans" w:hAnsi="DejaVu Sans" w:cs="DejaVu Sans"/>
          <w:noProof/>
        </w:rPr>
        <w:t>VICO DEL GARGANO</w:t>
      </w:r>
      <w:r w:rsidRPr="00BA08AF" w:rsidR="00B579FE">
        <w:rPr>
          <w:rFonts w:ascii="DejaVu Sans" w:hAnsi="DejaVu Sans" w:cs="DejaVu Sans"/>
          <w:noProof/>
        </w:rPr>
        <w:fldChar w:fldCharType="end"/>
      </w:r>
      <w:r w:rsidRPr="00BA08AF" w:rsidR="0049103D">
        <w:rPr>
          <w:rFonts w:ascii="DejaVu Sans" w:hAnsi="DejaVu Sans" w:cs="DejaVu Sans"/>
        </w:rPr>
        <w:t xml:space="preserve"> </w:t>
      </w:r>
      <w:r w:rsidRPr="00BA08AF">
        <w:rPr>
          <w:rFonts w:ascii="DejaVu Sans" w:hAnsi="DejaVu Sans" w:cs="DejaVu Sans"/>
        </w:rPr>
        <w:t xml:space="preserve">e luoghi da visitare, puoi consultare il nostro sito </w:t>
      </w:r>
      <w:r w:rsidRPr="00BA08AF" w:rsidR="00B579FE">
        <w:rPr>
          <w:rFonts w:ascii="DejaVu Sans" w:hAnsi="DejaVu Sans" w:cs="DejaVu Sans"/>
          <w:noProof/>
        </w:rPr>
        <w:fldChar w:fldCharType="begin"/>
      </w:r>
      <w:r w:rsidRPr="00BA08AF" w:rsidR="00B579FE">
        <w:rPr>
          <w:rFonts w:ascii="DejaVu Sans" w:hAnsi="DejaVu Sans" w:cs="DejaVu Sans"/>
          <w:noProof/>
        </w:rPr>
        <w:instrText xml:space="preserve"> MERGEFIELD  AccommodationWebsite  \* MERGEFORMAT </w:instrText>
      </w:r>
      <w:r w:rsidRPr="00BA08AF" w:rsidR="00B579FE">
        <w:rPr>
          <w:rFonts w:ascii="DejaVu Sans" w:hAnsi="DejaVu Sans" w:cs="DejaVu Sans"/>
          <w:noProof/>
        </w:rPr>
        <w:fldChar w:fldCharType="separate"/>
      </w:r>
      <w:r w:rsidRPr="00BA08AF" w:rsidR="00B579FE">
        <w:rPr>
          <w:rFonts w:ascii="DejaVu Sans" w:hAnsi="DejaVu Sans" w:cs="DejaVu Sans"/>
          <w:noProof/>
        </w:rPr>
        <w:t>danoi.it</w:t>
      </w:r>
      <w:r w:rsidRPr="00BA08AF" w:rsidR="00B579FE">
        <w:rPr>
          <w:rFonts w:ascii="DejaVu Sans" w:hAnsi="DejaVu Sans" w:cs="DejaVu Sans"/>
          <w:noProof/>
        </w:rPr>
        <w:fldChar w:fldCharType="end"/>
      </w:r>
      <w:r w:rsidRPr="00BA08AF" w:rsidR="00CF2A6F">
        <w:rPr>
          <w:rFonts w:ascii="DejaVu Sans" w:hAnsi="DejaVu Sans" w:cs="DejaVu Sans"/>
        </w:rPr>
        <w:t xml:space="preserve"> </w:t>
      </w:r>
      <w:r w:rsidRPr="00BA08AF">
        <w:rPr>
          <w:rFonts w:ascii="DejaVu Sans" w:hAnsi="DejaVu Sans" w:cs="DejaVu Sans"/>
        </w:rPr>
        <w:t>oppure puoi seguirci sul canale Instagram @</w:t>
      </w:r>
      <w:proofErr w:type="gramStart"/>
      <w:r w:rsidRPr="00BA08AF">
        <w:rPr>
          <w:rFonts w:ascii="DejaVu Sans" w:hAnsi="DejaVu Sans" w:cs="DejaVu Sans"/>
        </w:rPr>
        <w:t>danoi.casavacanze</w:t>
      </w:r>
      <w:proofErr w:type="gramEnd"/>
    </w:p>
    <w:p w:rsidRPr="00BA08AF" w:rsidR="00F40B64" w:rsidP="00F40B64" w:rsidRDefault="00F40B64" w14:paraId="5D1DD669" w14:textId="77777777">
      <w:pPr>
        <w:spacing w:after="0" w:line="240" w:lineRule="auto"/>
        <w:rPr>
          <w:rFonts w:ascii="DejaVu Sans" w:hAnsi="DejaVu Sans" w:cs="DejaVu Sans"/>
        </w:rPr>
      </w:pPr>
    </w:p>
    <w:p w:rsidRPr="00BA08AF" w:rsidR="00F40B64" w:rsidP="00F40B64" w:rsidRDefault="00F40B64" w14:paraId="5CB772C7" w14:textId="77777777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Dammi un colpo di telefono al tuo arrivo così vengo ad accogliervi al portone.</w:t>
      </w:r>
    </w:p>
    <w:p w:rsidRPr="00BA08AF" w:rsidR="00F40B64" w:rsidP="00F40B64" w:rsidRDefault="00F40B64" w14:paraId="04BB2712" w14:textId="77777777">
      <w:pPr>
        <w:spacing w:after="0" w:line="240" w:lineRule="auto"/>
        <w:rPr>
          <w:rFonts w:ascii="DejaVu Sans" w:hAnsi="DejaVu Sans" w:cs="DejaVu Sans"/>
        </w:rPr>
      </w:pPr>
    </w:p>
    <w:p w:rsidRPr="00BA08AF" w:rsidR="00F40B64" w:rsidP="00F40B64" w:rsidRDefault="00F40B64" w14:paraId="1AD68ACC" w14:textId="77777777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Un saluto a presto</w:t>
      </w:r>
    </w:p>
    <w:p w:rsidRPr="00BA08AF" w:rsidR="00F40B64" w:rsidP="00F40B64" w:rsidRDefault="00F40B64" w14:paraId="339782DC" w14:textId="77777777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Nicola</w:t>
      </w:r>
    </w:p>
    <w:p w:rsidRPr="00BA08AF" w:rsidR="00F40B64" w:rsidP="00F40B64" w:rsidRDefault="00F40B64" w14:paraId="56840817" w14:textId="77777777">
      <w:pPr>
        <w:spacing w:after="0" w:line="240" w:lineRule="auto"/>
        <w:rPr>
          <w:rFonts w:ascii="DejaVu Sans" w:hAnsi="DejaVu Sans" w:cs="DejaVu Sans"/>
        </w:rPr>
      </w:pPr>
    </w:p>
    <w:p w:rsidRPr="00BA08AF" w:rsidR="00F40B64" w:rsidP="00F40B64" w:rsidRDefault="00F40B64" w14:paraId="22372FDA" w14:textId="77777777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PS: Se intanto vuoi anticiparmi i seguenti dati, posso compilare il contratto d’affitto e fartelo trovare pronto per la firma:</w:t>
      </w:r>
    </w:p>
    <w:p w:rsidRPr="00BA08AF" w:rsidR="00F40B64" w:rsidP="00F40B64" w:rsidRDefault="00F40B64" w14:paraId="3A337B56" w14:textId="77777777">
      <w:pPr>
        <w:spacing w:after="0" w:line="240" w:lineRule="auto"/>
        <w:rPr>
          <w:rFonts w:ascii="DejaVu Sans" w:hAnsi="DejaVu Sans" w:cs="DejaVu Sans"/>
        </w:rPr>
      </w:pPr>
    </w:p>
    <w:p w:rsidRPr="00BA08AF" w:rsidR="00F40B64" w:rsidP="00F40B64" w:rsidRDefault="00F40B64" w14:paraId="640F7479" w14:textId="77777777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•</w:t>
      </w:r>
      <w:r w:rsidRPr="00BA08AF">
        <w:rPr>
          <w:rFonts w:ascii="DejaVu Sans" w:hAnsi="DejaVu Sans" w:cs="DejaVu Sans"/>
        </w:rPr>
        <w:tab/>
        <w:t>Nato/a a:</w:t>
      </w:r>
    </w:p>
    <w:p w:rsidRPr="00BA08AF" w:rsidR="00F40B64" w:rsidP="00F40B64" w:rsidRDefault="00F40B64" w14:paraId="3FF424D1" w14:textId="77777777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•</w:t>
      </w:r>
      <w:r w:rsidRPr="00BA08AF">
        <w:rPr>
          <w:rFonts w:ascii="DejaVu Sans" w:hAnsi="DejaVu Sans" w:cs="DejaVu Sans"/>
        </w:rPr>
        <w:tab/>
        <w:t xml:space="preserve">Nato/a il: </w:t>
      </w:r>
    </w:p>
    <w:p w:rsidRPr="00BA08AF" w:rsidR="00F40B64" w:rsidP="00F40B64" w:rsidRDefault="00F40B64" w14:paraId="14353E1F" w14:textId="77777777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•</w:t>
      </w:r>
      <w:r w:rsidRPr="00BA08AF">
        <w:rPr>
          <w:rFonts w:ascii="DejaVu Sans" w:hAnsi="DejaVu Sans" w:cs="DejaVu Sans"/>
        </w:rPr>
        <w:tab/>
        <w:t xml:space="preserve">Tipo documento: </w:t>
      </w:r>
    </w:p>
    <w:p w:rsidRPr="00BA08AF" w:rsidR="00F40B64" w:rsidP="00F40B64" w:rsidRDefault="00F40B64" w14:paraId="599CD6B8" w14:textId="77777777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•</w:t>
      </w:r>
      <w:r w:rsidRPr="00BA08AF">
        <w:rPr>
          <w:rFonts w:ascii="DejaVu Sans" w:hAnsi="DejaVu Sans" w:cs="DejaVu Sans"/>
        </w:rPr>
        <w:tab/>
        <w:t>N. documento:</w:t>
      </w:r>
    </w:p>
    <w:p w:rsidRPr="00BA08AF" w:rsidR="00F40B64" w:rsidP="00F40B64" w:rsidRDefault="00F40B64" w14:paraId="70E6382B" w14:textId="77777777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•</w:t>
      </w:r>
      <w:r w:rsidRPr="00BA08AF">
        <w:rPr>
          <w:rFonts w:ascii="DejaVu Sans" w:hAnsi="DejaVu Sans" w:cs="DejaVu Sans"/>
        </w:rPr>
        <w:tab/>
        <w:t>Rilasciato da:</w:t>
      </w:r>
    </w:p>
    <w:p w:rsidRPr="00BA08AF" w:rsidR="00F40B64" w:rsidP="00F40B64" w:rsidRDefault="00F40B64" w14:paraId="4B05B5F8" w14:textId="77777777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•</w:t>
      </w:r>
      <w:r w:rsidRPr="00BA08AF">
        <w:rPr>
          <w:rFonts w:ascii="DejaVu Sans" w:hAnsi="DejaVu Sans" w:cs="DejaVu Sans"/>
        </w:rPr>
        <w:tab/>
        <w:t>Rilasciato il:</w:t>
      </w:r>
    </w:p>
    <w:p w:rsidRPr="00BA08AF" w:rsidR="00F40B64" w:rsidP="00F40B64" w:rsidRDefault="00F40B64" w14:paraId="3522B7BF" w14:textId="77777777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•</w:t>
      </w:r>
      <w:r w:rsidRPr="00BA08AF">
        <w:rPr>
          <w:rFonts w:ascii="DejaVu Sans" w:hAnsi="DejaVu Sans" w:cs="DejaVu Sans"/>
        </w:rPr>
        <w:tab/>
      </w:r>
      <w:proofErr w:type="spellStart"/>
      <w:r w:rsidRPr="00BA08AF">
        <w:rPr>
          <w:rFonts w:ascii="DejaVu Sans" w:hAnsi="DejaVu Sans" w:cs="DejaVu Sans"/>
        </w:rPr>
        <w:t>Cod.Fisc</w:t>
      </w:r>
      <w:proofErr w:type="spellEnd"/>
      <w:r w:rsidRPr="00BA08AF">
        <w:rPr>
          <w:rFonts w:ascii="DejaVu Sans" w:hAnsi="DejaVu Sans" w:cs="DejaVu Sans"/>
        </w:rPr>
        <w:t>.:</w:t>
      </w:r>
    </w:p>
    <w:p w:rsidRPr="00BA08AF" w:rsidR="00A2353F" w:rsidP="00F40B64" w:rsidRDefault="00F40B64" w14:paraId="0FEFED43" w14:textId="77777777">
      <w:pPr>
        <w:spacing w:after="0" w:line="240" w:lineRule="auto"/>
        <w:rPr>
          <w:rFonts w:ascii="DejaVu Sans" w:hAnsi="DejaVu Sans" w:cs="DejaVu Sans"/>
        </w:rPr>
      </w:pPr>
      <w:r w:rsidRPr="00BA08AF">
        <w:rPr>
          <w:rFonts w:ascii="DejaVu Sans" w:hAnsi="DejaVu Sans" w:cs="DejaVu Sans"/>
        </w:rPr>
        <w:t>•</w:t>
      </w:r>
      <w:r w:rsidRPr="00BA08AF">
        <w:rPr>
          <w:rFonts w:ascii="DejaVu Sans" w:hAnsi="DejaVu Sans" w:cs="DejaVu Sans"/>
        </w:rPr>
        <w:tab/>
        <w:t>E-mail/PEC:</w:t>
      </w:r>
    </w:p>
    <w:sectPr w:rsidRPr="00BA08AF" w:rsidR="00A23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1EB"/>
    <w:rsid w:val="00072BD1"/>
    <w:rsid w:val="00186C19"/>
    <w:rsid w:val="00254995"/>
    <w:rsid w:val="0049103D"/>
    <w:rsid w:val="00685F84"/>
    <w:rsid w:val="00944AB2"/>
    <w:rsid w:val="009D2E2F"/>
    <w:rsid w:val="00A2353F"/>
    <w:rsid w:val="00B01371"/>
    <w:rsid w:val="00B579FE"/>
    <w:rsid w:val="00BA08AF"/>
    <w:rsid w:val="00BD21EB"/>
    <w:rsid w:val="00C702AB"/>
    <w:rsid w:val="00CF2A6F"/>
    <w:rsid w:val="00D01CBE"/>
    <w:rsid w:val="00F4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4FE1BC"/>
  <w15:chartTrackingRefBased/>
  <w15:docId w15:val="{4F72C30F-5D01-4E5B-93B4-34CF0C97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0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40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0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0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0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0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0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0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0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0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40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0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0B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0B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0B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0B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0B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0B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0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0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0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0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0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0B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40B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0B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0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0B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40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oma\OneDrive\Desktop\MAppBnB_\DocumentTemplates\dotx\PRE-CHECKIN%20merge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PRE-CHECKIN merged.dotx</Template>
  <TotalTime>34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Martella</dc:creator>
  <cp:keywords/>
  <dc:description/>
  <cp:lastModifiedBy>Edoardo Martella</cp:lastModifiedBy>
  <cp:revision>8</cp:revision>
  <dcterms:created xsi:type="dcterms:W3CDTF">2025-03-05T10:48:00Z</dcterms:created>
  <dcterms:modified xsi:type="dcterms:W3CDTF">2025-04-26T21:48:00Z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fffc47e4-bcb9-4d73-a5d5-97b7219facea</vt:lpwstr>
  </property>
</Properties>
</file>