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64" w:rsidP="00F40B64" w:rsidRDefault="00F40B64" w14:paraId="08B74BA3" w14:textId="53BF3052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Emma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7ADD714C" w14:textId="1F419987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 Noi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1C505C95" w14:textId="04E6DDC2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20-04-2025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51FC903A" w14:textId="77777777">
      <w:pPr>
        <w:spacing w:after="0" w:line="240" w:lineRule="auto"/>
      </w:pPr>
    </w:p>
    <w:p w:rsidR="00F40B64" w:rsidP="00F40B64" w:rsidRDefault="00F40B64" w14:paraId="6135E194" w14:textId="77777777">
      <w:pPr>
        <w:spacing w:after="0" w:line="240" w:lineRule="auto"/>
      </w:pPr>
      <w:r>
        <w:t>Le operazioni di check-in saranno le seguenti:</w:t>
      </w:r>
    </w:p>
    <w:p w:rsidR="00F40B64" w:rsidP="00F40B64" w:rsidRDefault="00F40B64" w14:paraId="6B1BC2CE" w14:textId="77777777">
      <w:pPr>
        <w:spacing w:after="0" w:line="240" w:lineRule="auto"/>
      </w:pPr>
      <w:r>
        <w:t>•</w:t>
      </w:r>
      <w:r>
        <w:tab/>
        <w:t>Riscossione imposta di soggiorno</w:t>
      </w:r>
    </w:p>
    <w:p w:rsidR="00F40B64" w:rsidP="00F40B64" w:rsidRDefault="00F40B64" w14:paraId="230D4316" w14:textId="77777777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:rsidR="00F40B64" w:rsidP="00F40B64" w:rsidRDefault="00F40B64" w14:paraId="4ED36C59" w14:textId="77777777">
      <w:pPr>
        <w:spacing w:after="0" w:line="240" w:lineRule="auto"/>
      </w:pPr>
      <w:r>
        <w:t>•</w:t>
      </w:r>
      <w:r>
        <w:tab/>
        <w:t>Stipula del contratto di affitto</w:t>
      </w:r>
    </w:p>
    <w:p w:rsidR="00F40B64" w:rsidP="00F40B64" w:rsidRDefault="00F40B64" w14:paraId="1FF06581" w14:textId="77777777">
      <w:pPr>
        <w:spacing w:after="0" w:line="240" w:lineRule="auto"/>
      </w:pPr>
      <w:r>
        <w:t>•</w:t>
      </w:r>
      <w:r>
        <w:tab/>
        <w:t>Consegna chiavi e camera</w:t>
      </w:r>
    </w:p>
    <w:p w:rsidR="00F40B64" w:rsidP="00F40B64" w:rsidRDefault="00F40B64" w14:paraId="6472D12A" w14:textId="77777777">
      <w:pPr>
        <w:spacing w:after="0" w:line="240" w:lineRule="auto"/>
      </w:pPr>
      <w:r>
        <w:t>In allegato trovi il *contratto di affitto* e le *Regole della Casa* perché tu possa prenderne visione.</w:t>
      </w:r>
    </w:p>
    <w:p w:rsidR="00F40B64" w:rsidP="00F40B64" w:rsidRDefault="00F40B64" w14:paraId="23CF2727" w14:textId="3CBE75F3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danoi.it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:rsidR="00F40B64" w:rsidP="00F40B64" w:rsidRDefault="00F40B64" w14:paraId="5D1DD669" w14:textId="77777777">
      <w:pPr>
        <w:spacing w:after="0" w:line="240" w:lineRule="auto"/>
      </w:pPr>
    </w:p>
    <w:p w:rsidR="00F40B64" w:rsidP="00F40B64" w:rsidRDefault="00F40B64" w14:paraId="5CB772C7" w14:textId="77777777">
      <w:pPr>
        <w:spacing w:after="0" w:line="240" w:lineRule="auto"/>
      </w:pPr>
      <w:r>
        <w:t>Dammi un colpo di telefono al tuo arrivo così vengo ad accogliervi al portone.</w:t>
      </w:r>
    </w:p>
    <w:p w:rsidR="00F40B64" w:rsidP="00F40B64" w:rsidRDefault="00F40B64" w14:paraId="04BB2712" w14:textId="77777777">
      <w:pPr>
        <w:spacing w:after="0" w:line="240" w:lineRule="auto"/>
      </w:pPr>
    </w:p>
    <w:p w:rsidR="00F40B64" w:rsidP="00F40B64" w:rsidRDefault="00F40B64" w14:paraId="1AD68ACC" w14:textId="77777777">
      <w:pPr>
        <w:spacing w:after="0" w:line="240" w:lineRule="auto"/>
      </w:pPr>
      <w:r>
        <w:t>Un saluto a presto</w:t>
      </w:r>
    </w:p>
    <w:p w:rsidR="00F40B64" w:rsidP="00F40B64" w:rsidRDefault="00F40B64" w14:paraId="339782DC" w14:textId="77777777">
      <w:pPr>
        <w:spacing w:after="0" w:line="240" w:lineRule="auto"/>
      </w:pPr>
      <w:r>
        <w:t>Nicola</w:t>
      </w:r>
    </w:p>
    <w:p w:rsidR="00F40B64" w:rsidP="00F40B64" w:rsidRDefault="00F40B64" w14:paraId="56840817" w14:textId="77777777">
      <w:pPr>
        <w:spacing w:after="0" w:line="240" w:lineRule="auto"/>
      </w:pPr>
    </w:p>
    <w:p w:rsidR="00F40B64" w:rsidP="00F40B64" w:rsidRDefault="00F40B64" w14:paraId="22372FDA" w14:textId="77777777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:rsidR="00F40B64" w:rsidP="00F40B64" w:rsidRDefault="00F40B64" w14:paraId="3A337B56" w14:textId="77777777">
      <w:pPr>
        <w:spacing w:after="0" w:line="240" w:lineRule="auto"/>
      </w:pPr>
    </w:p>
    <w:p w:rsidR="00F40B64" w:rsidP="00F40B64" w:rsidRDefault="00F40B64" w14:paraId="640F7479" w14:textId="77777777">
      <w:pPr>
        <w:spacing w:after="0" w:line="240" w:lineRule="auto"/>
      </w:pPr>
      <w:r>
        <w:t>•</w:t>
      </w:r>
      <w:r>
        <w:tab/>
        <w:t>Nato/a a:</w:t>
      </w:r>
    </w:p>
    <w:p w:rsidR="00F40B64" w:rsidP="00F40B64" w:rsidRDefault="00F40B64" w14:paraId="3FF424D1" w14:textId="77777777">
      <w:pPr>
        <w:spacing w:after="0" w:line="240" w:lineRule="auto"/>
      </w:pPr>
      <w:r>
        <w:t>•</w:t>
      </w:r>
      <w:r>
        <w:tab/>
        <w:t xml:space="preserve">Nato/a il: </w:t>
      </w:r>
    </w:p>
    <w:p w:rsidR="00F40B64" w:rsidP="00F40B64" w:rsidRDefault="00F40B64" w14:paraId="14353E1F" w14:textId="77777777">
      <w:pPr>
        <w:spacing w:after="0" w:line="240" w:lineRule="auto"/>
      </w:pPr>
      <w:r>
        <w:t>•</w:t>
      </w:r>
      <w:r>
        <w:tab/>
        <w:t xml:space="preserve">Tipo documento: </w:t>
      </w:r>
    </w:p>
    <w:p w:rsidR="00F40B64" w:rsidP="00F40B64" w:rsidRDefault="00F40B64" w14:paraId="599CD6B8" w14:textId="77777777">
      <w:pPr>
        <w:spacing w:after="0" w:line="240" w:lineRule="auto"/>
      </w:pPr>
      <w:r>
        <w:t>•</w:t>
      </w:r>
      <w:r>
        <w:tab/>
        <w:t>N. documento:</w:t>
      </w:r>
    </w:p>
    <w:p w:rsidR="00F40B64" w:rsidP="00F40B64" w:rsidRDefault="00F40B64" w14:paraId="70E6382B" w14:textId="77777777">
      <w:pPr>
        <w:spacing w:after="0" w:line="240" w:lineRule="auto"/>
      </w:pPr>
      <w:r>
        <w:t>•</w:t>
      </w:r>
      <w:r>
        <w:tab/>
        <w:t>Rilasciato da:</w:t>
      </w:r>
    </w:p>
    <w:p w:rsidR="00F40B64" w:rsidP="00F40B64" w:rsidRDefault="00F40B64" w14:paraId="4B05B5F8" w14:textId="77777777">
      <w:pPr>
        <w:spacing w:after="0" w:line="240" w:lineRule="auto"/>
      </w:pPr>
      <w:r>
        <w:t>•</w:t>
      </w:r>
      <w:r>
        <w:tab/>
        <w:t>Rilasciato il:</w:t>
      </w:r>
    </w:p>
    <w:p w:rsidR="00F40B64" w:rsidP="00F40B64" w:rsidRDefault="00F40B64" w14:paraId="3522B7BF" w14:textId="77777777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:rsidR="00A2353F" w:rsidP="00F40B64" w:rsidRDefault="00F40B64" w14:paraId="0FEFED43" w14:textId="77777777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