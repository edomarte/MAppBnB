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0B64" w:rsidP="00F40B64" w:rsidRDefault="00F40B64" w14:paraId="08B74BA3" w14:textId="53BF3052">
      <w:pPr>
        <w:spacing w:after="0" w:line="240" w:lineRule="auto"/>
      </w:pPr>
      <w:r>
        <w:t>Salve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Enzo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7ADD714C" w14:textId="1F419987">
      <w:pPr>
        <w:spacing w:after="0" w:line="240" w:lineRule="auto"/>
      </w:pPr>
      <w:r>
        <w:t>Sono Nicola della struttura *</w:t>
      </w:r>
      <w:r w:rsidR="00CF2A6F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AccommodationName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Da Noi</w:t>
      </w:r>
      <w:r w:rsidR="00B579FE">
        <w:rPr>
          <w:noProof/>
        </w:rPr>
        <w:fldChar w:fldCharType="end"/>
      </w:r>
      <w:r w:rsidR="00CF2A6F">
        <w:t xml:space="preserve">  </w:t>
      </w:r>
      <w:r>
        <w:t xml:space="preserve">* in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Vico del Gargano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1C505C95" w14:textId="04E6DDC2">
      <w:pPr>
        <w:spacing w:after="0" w:line="240" w:lineRule="auto"/>
      </w:pPr>
      <w:r>
        <w:t>Solo per ricordarti che potrai fare il check-in dalle 15:00 del</w:t>
      </w:r>
      <w:r w:rsidR="00B579FE">
        <w:t xml:space="preserve">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CheckinDate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01-04-2025</w:t>
      </w:r>
      <w:r w:rsidR="00B579FE">
        <w:rPr>
          <w:noProof/>
        </w:rPr>
        <w:fldChar w:fldCharType="end"/>
      </w:r>
      <w:r>
        <w:t>.</w:t>
      </w:r>
    </w:p>
    <w:p w:rsidR="00F40B64" w:rsidP="00F40B64" w:rsidRDefault="00F40B64" w14:paraId="51FC903A" w14:textId="77777777">
      <w:pPr>
        <w:spacing w:after="0" w:line="240" w:lineRule="auto"/>
      </w:pPr>
    </w:p>
    <w:p w:rsidR="00F40B64" w:rsidP="00F40B64" w:rsidRDefault="00F40B64" w14:paraId="6135E194" w14:textId="77777777">
      <w:pPr>
        <w:spacing w:after="0" w:line="240" w:lineRule="auto"/>
      </w:pPr>
      <w:r>
        <w:t>Le operazioni di check-in saranno le seguenti:</w:t>
      </w:r>
    </w:p>
    <w:p w:rsidR="00F40B64" w:rsidP="00F40B64" w:rsidRDefault="00F40B64" w14:paraId="6B1BC2CE" w14:textId="77777777">
      <w:pPr>
        <w:spacing w:after="0" w:line="240" w:lineRule="auto"/>
      </w:pPr>
      <w:r>
        <w:t>•</w:t>
      </w:r>
      <w:r>
        <w:tab/>
        <w:t>Riscossione imposta di soggiorno</w:t>
      </w:r>
    </w:p>
    <w:p w:rsidR="00F40B64" w:rsidP="00F40B64" w:rsidRDefault="00F40B64" w14:paraId="230D4316" w14:textId="77777777">
      <w:pPr>
        <w:spacing w:after="0" w:line="240" w:lineRule="auto"/>
      </w:pPr>
      <w:r>
        <w:t>•</w:t>
      </w:r>
      <w:r>
        <w:tab/>
        <w:t>Acquisizione documenti di tutti gli ospiti per le registrazioni di legge</w:t>
      </w:r>
    </w:p>
    <w:p w:rsidR="00F40B64" w:rsidP="00F40B64" w:rsidRDefault="00F40B64" w14:paraId="4ED36C59" w14:textId="77777777">
      <w:pPr>
        <w:spacing w:after="0" w:line="240" w:lineRule="auto"/>
      </w:pPr>
      <w:r>
        <w:t>•</w:t>
      </w:r>
      <w:r>
        <w:tab/>
        <w:t>Stipula del contratto di affitto</w:t>
      </w:r>
    </w:p>
    <w:p w:rsidR="00F40B64" w:rsidP="00F40B64" w:rsidRDefault="00F40B64" w14:paraId="1FF06581" w14:textId="77777777">
      <w:pPr>
        <w:spacing w:after="0" w:line="240" w:lineRule="auto"/>
      </w:pPr>
      <w:r>
        <w:t>•</w:t>
      </w:r>
      <w:r>
        <w:tab/>
        <w:t>Consegna chiavi e camera</w:t>
      </w:r>
    </w:p>
    <w:p w:rsidR="00F40B64" w:rsidP="00F40B64" w:rsidRDefault="00F40B64" w14:paraId="6472D12A" w14:textId="77777777">
      <w:pPr>
        <w:spacing w:after="0" w:line="240" w:lineRule="auto"/>
      </w:pPr>
      <w:r>
        <w:t>In allegato trovi il *contratto di affitto* e le *Regole della Casa* perché tu possa prenderne visione.</w:t>
      </w:r>
    </w:p>
    <w:p w:rsidR="00F40B64" w:rsidP="00F40B64" w:rsidRDefault="00F40B64" w14:paraId="23CF2727" w14:textId="3CBE75F3">
      <w:pPr>
        <w:spacing w:after="0" w:line="240" w:lineRule="auto"/>
      </w:pPr>
      <w:r>
        <w:t xml:space="preserve">Se vuoi qualche suggerimento sui servizi offerti a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City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Vico del Gargano</w:t>
      </w:r>
      <w:r w:rsidR="00B579FE">
        <w:rPr>
          <w:noProof/>
        </w:rPr>
        <w:fldChar w:fldCharType="end"/>
      </w:r>
      <w:r w:rsidR="0049103D">
        <w:t xml:space="preserve"> </w:t>
      </w:r>
      <w:r>
        <w:t xml:space="preserve">e luoghi da visitare, puoi consultare il nostro sito </w:t>
      </w:r>
      <w:r w:rsidR="00B579FE">
        <w:rPr>
          <w:noProof/>
        </w:rPr>
        <w:fldChar w:fldCharType="begin"/>
      </w:r>
      <w:r w:rsidR="00B579FE">
        <w:rPr>
          <w:noProof/>
        </w:rPr>
        <w:instrText xml:space="preserve"> MERGEFIELD  AccommodationWebsite  \* MERGEFORMAT </w:instrText>
      </w:r>
      <w:r w:rsidR="00B579FE">
        <w:rPr>
          <w:noProof/>
        </w:rPr>
        <w:fldChar w:fldCharType="separate"/>
      </w:r>
      <w:r w:rsidR="00B579FE">
        <w:rPr>
          <w:noProof/>
        </w:rPr>
        <w:t>danoi.it</w:t>
      </w:r>
      <w:r w:rsidR="00B579FE">
        <w:rPr>
          <w:noProof/>
        </w:rPr>
        <w:fldChar w:fldCharType="end"/>
      </w:r>
      <w:r w:rsidR="00CF2A6F">
        <w:t xml:space="preserve"> </w:t>
      </w:r>
      <w:r>
        <w:t>oppure puoi seguirci sul canale Instagram @</w:t>
      </w:r>
      <w:proofErr w:type="gramStart"/>
      <w:r>
        <w:t>danoi.casavacanze</w:t>
      </w:r>
      <w:proofErr w:type="gramEnd"/>
    </w:p>
    <w:p w:rsidR="00F40B64" w:rsidP="00F40B64" w:rsidRDefault="00F40B64" w14:paraId="5D1DD669" w14:textId="77777777">
      <w:pPr>
        <w:spacing w:after="0" w:line="240" w:lineRule="auto"/>
      </w:pPr>
    </w:p>
    <w:p w:rsidR="00F40B64" w:rsidP="00F40B64" w:rsidRDefault="00F40B64" w14:paraId="5CB772C7" w14:textId="77777777">
      <w:pPr>
        <w:spacing w:after="0" w:line="240" w:lineRule="auto"/>
      </w:pPr>
      <w:r>
        <w:t>Dammi un colpo di telefono al tuo arrivo così vengo ad accogliervi al portone.</w:t>
      </w:r>
    </w:p>
    <w:p w:rsidR="00F40B64" w:rsidP="00F40B64" w:rsidRDefault="00F40B64" w14:paraId="04BB2712" w14:textId="77777777">
      <w:pPr>
        <w:spacing w:after="0" w:line="240" w:lineRule="auto"/>
      </w:pPr>
    </w:p>
    <w:p w:rsidR="00F40B64" w:rsidP="00F40B64" w:rsidRDefault="00F40B64" w14:paraId="1AD68ACC" w14:textId="77777777">
      <w:pPr>
        <w:spacing w:after="0" w:line="240" w:lineRule="auto"/>
      </w:pPr>
      <w:r>
        <w:t>Un saluto a presto</w:t>
      </w:r>
    </w:p>
    <w:p w:rsidR="00F40B64" w:rsidP="00F40B64" w:rsidRDefault="00F40B64" w14:paraId="339782DC" w14:textId="77777777">
      <w:pPr>
        <w:spacing w:after="0" w:line="240" w:lineRule="auto"/>
      </w:pPr>
      <w:r>
        <w:t>Nicola</w:t>
      </w:r>
    </w:p>
    <w:p w:rsidR="00F40B64" w:rsidP="00F40B64" w:rsidRDefault="00F40B64" w14:paraId="56840817" w14:textId="77777777">
      <w:pPr>
        <w:spacing w:after="0" w:line="240" w:lineRule="auto"/>
      </w:pPr>
    </w:p>
    <w:p w:rsidR="00F40B64" w:rsidP="00F40B64" w:rsidRDefault="00F40B64" w14:paraId="22372FDA" w14:textId="77777777">
      <w:pPr>
        <w:spacing w:after="0" w:line="240" w:lineRule="auto"/>
      </w:pPr>
      <w:r>
        <w:t>PS: Se intanto vuoi anticiparmi i seguenti dati, posso compilare il contratto d’affitto e fartelo trovare pronto per la firma:</w:t>
      </w:r>
    </w:p>
    <w:p w:rsidR="00F40B64" w:rsidP="00F40B64" w:rsidRDefault="00F40B64" w14:paraId="3A337B56" w14:textId="77777777">
      <w:pPr>
        <w:spacing w:after="0" w:line="240" w:lineRule="auto"/>
      </w:pPr>
    </w:p>
    <w:p w:rsidR="00F40B64" w:rsidP="00F40B64" w:rsidRDefault="00F40B64" w14:paraId="640F7479" w14:textId="77777777">
      <w:pPr>
        <w:spacing w:after="0" w:line="240" w:lineRule="auto"/>
      </w:pPr>
      <w:r>
        <w:t>•</w:t>
      </w:r>
      <w:r>
        <w:tab/>
        <w:t>Nato/a a:</w:t>
      </w:r>
    </w:p>
    <w:p w:rsidR="00F40B64" w:rsidP="00F40B64" w:rsidRDefault="00F40B64" w14:paraId="3FF424D1" w14:textId="77777777">
      <w:pPr>
        <w:spacing w:after="0" w:line="240" w:lineRule="auto"/>
      </w:pPr>
      <w:r>
        <w:t>•</w:t>
      </w:r>
      <w:r>
        <w:tab/>
        <w:t xml:space="preserve">Nato/a il: </w:t>
      </w:r>
    </w:p>
    <w:p w:rsidR="00F40B64" w:rsidP="00F40B64" w:rsidRDefault="00F40B64" w14:paraId="14353E1F" w14:textId="77777777">
      <w:pPr>
        <w:spacing w:after="0" w:line="240" w:lineRule="auto"/>
      </w:pPr>
      <w:r>
        <w:t>•</w:t>
      </w:r>
      <w:r>
        <w:tab/>
        <w:t xml:space="preserve">Tipo documento: </w:t>
      </w:r>
    </w:p>
    <w:p w:rsidR="00F40B64" w:rsidP="00F40B64" w:rsidRDefault="00F40B64" w14:paraId="599CD6B8" w14:textId="77777777">
      <w:pPr>
        <w:spacing w:after="0" w:line="240" w:lineRule="auto"/>
      </w:pPr>
      <w:r>
        <w:t>•</w:t>
      </w:r>
      <w:r>
        <w:tab/>
        <w:t>N. documento:</w:t>
      </w:r>
    </w:p>
    <w:p w:rsidR="00F40B64" w:rsidP="00F40B64" w:rsidRDefault="00F40B64" w14:paraId="70E6382B" w14:textId="77777777">
      <w:pPr>
        <w:spacing w:after="0" w:line="240" w:lineRule="auto"/>
      </w:pPr>
      <w:r>
        <w:t>•</w:t>
      </w:r>
      <w:r>
        <w:tab/>
        <w:t>Rilasciato da:</w:t>
      </w:r>
    </w:p>
    <w:p w:rsidR="00F40B64" w:rsidP="00F40B64" w:rsidRDefault="00F40B64" w14:paraId="4B05B5F8" w14:textId="77777777">
      <w:pPr>
        <w:spacing w:after="0" w:line="240" w:lineRule="auto"/>
      </w:pPr>
      <w:r>
        <w:t>•</w:t>
      </w:r>
      <w:r>
        <w:tab/>
        <w:t>Rilasciato il:</w:t>
      </w:r>
    </w:p>
    <w:p w:rsidR="00F40B64" w:rsidP="00F40B64" w:rsidRDefault="00F40B64" w14:paraId="3522B7BF" w14:textId="77777777">
      <w:pPr>
        <w:spacing w:after="0" w:line="240" w:lineRule="auto"/>
      </w:pPr>
      <w:r>
        <w:t>•</w:t>
      </w:r>
      <w:r>
        <w:tab/>
      </w:r>
      <w:proofErr w:type="spellStart"/>
      <w:r>
        <w:t>Cod.Fisc</w:t>
      </w:r>
      <w:proofErr w:type="spellEnd"/>
      <w:r>
        <w:t>.:</w:t>
      </w:r>
    </w:p>
    <w:p w:rsidR="00A2353F" w:rsidP="00F40B64" w:rsidRDefault="00F40B64" w14:paraId="0FEFED43" w14:textId="77777777">
      <w:pPr>
        <w:spacing w:after="0" w:line="240" w:lineRule="auto"/>
      </w:pPr>
      <w:r>
        <w:t>•</w:t>
      </w:r>
      <w:r>
        <w:tab/>
        <w:t>E-mail/PEC:</w:t>
      </w:r>
    </w:p>
    <w:sectPr w:rsidR="00A23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1EB"/>
    <w:rsid w:val="00072BD1"/>
    <w:rsid w:val="00186C19"/>
    <w:rsid w:val="0049103D"/>
    <w:rsid w:val="00685F84"/>
    <w:rsid w:val="00944AB2"/>
    <w:rsid w:val="009D2E2F"/>
    <w:rsid w:val="00A2353F"/>
    <w:rsid w:val="00B01371"/>
    <w:rsid w:val="00B579FE"/>
    <w:rsid w:val="00BD21EB"/>
    <w:rsid w:val="00C702AB"/>
    <w:rsid w:val="00CF2A6F"/>
    <w:rsid w:val="00D01CBE"/>
    <w:rsid w:val="00F4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FE1BC"/>
  <w15:chartTrackingRefBased/>
  <w15:docId w15:val="{4F72C30F-5D01-4E5B-93B4-34CF0C9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40B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40B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40B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40B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0B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0B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0B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0B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0B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0B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40B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40B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40B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0B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0B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0B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0B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0B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0B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0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0B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0B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0B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0B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0B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0B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0B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0B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0B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PRE-CHECKIN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PRE-CHECKIN merged.dotx</Template>
  <TotalTime>33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7</cp:revision>
  <dcterms:created xsi:type="dcterms:W3CDTF">2025-03-05T10:48:00Z</dcterms:created>
  <dcterms:modified xsi:type="dcterms:W3CDTF">2025-03-06T18:23:00Z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fffc47e4-bcb9-4d73-a5d5-97b7219facea</vt:lpwstr>
  </property>
</Properties>
</file>